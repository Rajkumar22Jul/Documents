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A96E" w14:textId="77777777" w:rsidR="0064766D" w:rsidRDefault="0064766D"/>
    <w:tbl>
      <w:tblPr>
        <w:tblW w:w="1076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75"/>
        <w:gridCol w:w="2210"/>
        <w:gridCol w:w="622"/>
        <w:gridCol w:w="96"/>
        <w:gridCol w:w="92"/>
        <w:gridCol w:w="578"/>
        <w:gridCol w:w="567"/>
        <w:gridCol w:w="1415"/>
        <w:gridCol w:w="337"/>
        <w:gridCol w:w="17"/>
        <w:gridCol w:w="591"/>
        <w:gridCol w:w="181"/>
        <w:gridCol w:w="54"/>
        <w:gridCol w:w="107"/>
        <w:gridCol w:w="865"/>
        <w:gridCol w:w="33"/>
        <w:gridCol w:w="810"/>
        <w:gridCol w:w="1118"/>
      </w:tblGrid>
      <w:tr w:rsidR="0064766D" w:rsidRPr="007E684D" w14:paraId="1F59A7A9" w14:textId="77777777" w:rsidTr="0064766D">
        <w:trPr>
          <w:trHeight w:hRule="exact" w:val="399"/>
          <w:jc w:val="center"/>
        </w:trPr>
        <w:tc>
          <w:tcPr>
            <w:tcW w:w="9650" w:type="dxa"/>
            <w:gridSpan w:val="1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9E9E9" w:themeFill="accent6" w:themeFillTint="33"/>
            <w:vAlign w:val="center"/>
          </w:tcPr>
          <w:p w14:paraId="3230BCCE" w14:textId="46958301" w:rsidR="0064766D" w:rsidRPr="0064766D" w:rsidRDefault="0085545C" w:rsidP="0058028C">
            <w:pPr>
              <w:rPr>
                <w:rFonts w:ascii="Calibri" w:eastAsia="Times New Roman" w:hAnsi="Calibri" w:cs="Calibri"/>
                <w:sz w:val="16"/>
                <w:szCs w:val="24"/>
              </w:rPr>
            </w:pPr>
            <w:r w:rsidRPr="0085545C">
              <w:rPr>
                <w:color w:val="070F26" w:themeColor="accent1"/>
              </w:rPr>
              <w:t xml:space="preserve">   </w:t>
            </w:r>
            <w:r w:rsidR="0064766D" w:rsidRPr="0064766D">
              <w:rPr>
                <w:rFonts w:ascii="Calibri" w:hAnsi="Calibri" w:cs="Calibri"/>
                <w:color w:val="005B96" w:themeColor="accent3"/>
                <w:sz w:val="24"/>
                <w:szCs w:val="24"/>
              </w:rPr>
              <w:t>Employee Information</w:t>
            </w: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2C80AF9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7EF9CFC2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27EEBE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Last Name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A2C8CF4" w14:textId="3CE2B63A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A28418A" w14:textId="20D4FEE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First Name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</w:t>
            </w:r>
          </w:p>
        </w:tc>
        <w:tc>
          <w:tcPr>
            <w:tcW w:w="3600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566F6E4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A1A65AB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DOB</w:t>
            </w: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BB06A0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36E8ADBD" w14:textId="77777777" w:rsidTr="0058028C">
        <w:trPr>
          <w:trHeight w:hRule="exact" w:val="555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0A4490D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Present Address Street Address</w:t>
            </w:r>
          </w:p>
        </w:tc>
        <w:tc>
          <w:tcPr>
            <w:tcW w:w="9693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936724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24A32BCB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75E077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House No</w:t>
            </w:r>
          </w:p>
        </w:tc>
        <w:tc>
          <w:tcPr>
            <w:tcW w:w="5917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508DD0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4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65D1F8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City</w:t>
            </w:r>
          </w:p>
        </w:tc>
        <w:tc>
          <w:tcPr>
            <w:tcW w:w="2933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8F7C60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3BA2E12D" w14:textId="77777777" w:rsidTr="0058028C">
        <w:trPr>
          <w:trHeight w:hRule="exact" w:val="556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2D3D81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District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1515C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7F0B0E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State</w:t>
            </w:r>
          </w:p>
        </w:tc>
        <w:tc>
          <w:tcPr>
            <w:tcW w:w="1769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7BF90AB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B1DC88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ZIP CODE</w:t>
            </w:r>
          </w:p>
        </w:tc>
        <w:tc>
          <w:tcPr>
            <w:tcW w:w="2826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A3167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4F1EC11A" w14:textId="77777777" w:rsidTr="0058028C">
        <w:trPr>
          <w:trHeight w:hRule="exact" w:val="550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2A5497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A01784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57058C5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E-mail Address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0A45A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                                      T-Shirt </w:t>
            </w: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Size :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( S / M / L /XL / XXL ) </w:t>
            </w:r>
          </w:p>
        </w:tc>
      </w:tr>
      <w:tr w:rsidR="0085545C" w:rsidRPr="007E684D" w14:paraId="0D72BEC0" w14:textId="77777777" w:rsidTr="0058028C">
        <w:trPr>
          <w:trHeight w:hRule="exact" w:val="571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9E2ED7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Father’s Name: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BBF09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209202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Marital Status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34F7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CAC2CCC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Marriage Date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3F5A2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27560173" w14:textId="77777777" w:rsidTr="0058028C">
        <w:trPr>
          <w:trHeight w:hRule="exact" w:val="693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60C75C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Passport No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70F760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730253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PAN No #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0F8E30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8CE828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Driver License#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73677D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620D5EC2" w14:textId="77777777" w:rsidTr="0058028C">
        <w:trPr>
          <w:trHeight w:hRule="exact" w:val="576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98266DB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PF - UAN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‘‘‘‘</w:t>
            </w: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NO</w:t>
            </w:r>
          </w:p>
        </w:tc>
        <w:tc>
          <w:tcPr>
            <w:tcW w:w="4165" w:type="dxa"/>
            <w:gridSpan w:val="6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AB09D6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4924018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Aadhaar No</w:t>
            </w:r>
          </w:p>
        </w:tc>
        <w:tc>
          <w:tcPr>
            <w:tcW w:w="4113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B1B8D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38A71F60" w14:textId="77777777" w:rsidTr="0058028C">
        <w:trPr>
          <w:trHeight w:hRule="exact" w:val="576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5F910F8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Bank Name:  </w:t>
            </w:r>
          </w:p>
        </w:tc>
        <w:tc>
          <w:tcPr>
            <w:tcW w:w="22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F0CC16D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5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765497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Bank Account No.</w:t>
            </w:r>
          </w:p>
        </w:tc>
        <w:tc>
          <w:tcPr>
            <w:tcW w:w="2360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BF3B8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4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A5BB52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Bank IFSC Code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B42B1A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7562FDBE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E6B846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Position Description:</w:t>
            </w:r>
          </w:p>
        </w:tc>
        <w:tc>
          <w:tcPr>
            <w:tcW w:w="9693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DC47900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                                SAP Technical / Functional    Primary Skills:                                 Skill Level </w:t>
            </w: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( 1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to 5):       </w:t>
            </w:r>
          </w:p>
        </w:tc>
      </w:tr>
      <w:tr w:rsidR="0085545C" w:rsidRPr="007E684D" w14:paraId="29D03256" w14:textId="77777777" w:rsidTr="0058028C">
        <w:trPr>
          <w:trHeight w:hRule="exact" w:val="501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1AD4EE4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Do you have Visa to enter United States?</w:t>
            </w: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0B87E2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0CDA69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3600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14:paraId="4C7BEC2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Are you authorized to work in the U.S.?</w:t>
            </w:r>
          </w:p>
        </w:tc>
        <w:tc>
          <w:tcPr>
            <w:tcW w:w="810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492082F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F4C3668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</w:tr>
      <w:tr w:rsidR="0085545C" w:rsidRPr="007E684D" w14:paraId="71EE9B5C" w14:textId="77777777" w:rsidTr="0058028C">
        <w:trPr>
          <w:trHeight w:hRule="exact" w:val="399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327DF24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Have you ever worked for this company?</w:t>
            </w: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A8300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Pr="007E684D">
              <w:rPr>
                <w:rFonts w:eastAsia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E46A4F4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</w:t>
            </w:r>
            <w:r w:rsidRPr="007E684D">
              <w:rPr>
                <w:rFonts w:eastAsia="Times New Roman"/>
              </w:rPr>
              <w:t xml:space="preserve">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14:paraId="1732F185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If so, when?</w:t>
            </w:r>
          </w:p>
        </w:tc>
        <w:tc>
          <w:tcPr>
            <w:tcW w:w="4113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683CBB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0483B366" w14:textId="77777777" w:rsidTr="0058028C">
        <w:trPr>
          <w:trHeight w:hRule="exact" w:val="399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9CB18EC" w14:textId="77777777" w:rsidR="0085545C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Have you ever been convicted of a felony?</w:t>
            </w:r>
          </w:p>
          <w:p w14:paraId="2F88035B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FF589E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9B9616D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14:paraId="37DB770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If yes, explain</w:t>
            </w:r>
          </w:p>
        </w:tc>
        <w:tc>
          <w:tcPr>
            <w:tcW w:w="4113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971241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62FA36E8" w14:textId="77777777" w:rsidTr="0058028C">
        <w:trPr>
          <w:trHeight w:hRule="exact" w:val="501"/>
          <w:jc w:val="center"/>
        </w:trPr>
        <w:tc>
          <w:tcPr>
            <w:tcW w:w="4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B86068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C1B6D">
              <w:rPr>
                <w:rFonts w:ascii="Tahoma" w:eastAsia="Times New Roman" w:hAnsi="Tahoma" w:cs="Times New Roman"/>
                <w:sz w:val="16"/>
                <w:szCs w:val="24"/>
              </w:rPr>
              <w:t>Is there any Criminal/FIR filed which we need to be aware of?</w:t>
            </w:r>
          </w:p>
        </w:tc>
        <w:tc>
          <w:tcPr>
            <w:tcW w:w="57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B544E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YES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21464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NO  </w:t>
            </w:r>
            <w:r w:rsidRPr="007E684D">
              <w:rPr>
                <w:rFonts w:eastAsia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684D">
              <w:rPr>
                <w:rFonts w:eastAsia="Times New Roman"/>
              </w:rPr>
              <w:instrText xml:space="preserve"> FORMCHECKBOX </w:instrText>
            </w:r>
            <w:r w:rsidR="00000000">
              <w:rPr>
                <w:rFonts w:eastAsia="Times New Roman"/>
              </w:rPr>
            </w:r>
            <w:r w:rsidR="00000000">
              <w:rPr>
                <w:rFonts w:eastAsia="Times New Roman"/>
              </w:rPr>
              <w:fldChar w:fldCharType="separate"/>
            </w:r>
            <w:r w:rsidRPr="007E684D">
              <w:rPr>
                <w:rFonts w:eastAsia="Times New Roman"/>
              </w:rPr>
              <w:fldChar w:fldCharType="end"/>
            </w:r>
          </w:p>
        </w:tc>
        <w:tc>
          <w:tcPr>
            <w:tcW w:w="3600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14:paraId="4F92157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C1B6D">
              <w:rPr>
                <w:rFonts w:ascii="Tahoma" w:eastAsia="Times New Roman" w:hAnsi="Tahoma" w:cs="Times New Roman"/>
                <w:sz w:val="16"/>
                <w:szCs w:val="24"/>
              </w:rPr>
              <w:t xml:space="preserve">If </w:t>
            </w:r>
            <w:proofErr w:type="gramStart"/>
            <w:r w:rsidRPr="00AC1B6D">
              <w:rPr>
                <w:rFonts w:ascii="Tahoma" w:eastAsia="Times New Roman" w:hAnsi="Tahoma" w:cs="Times New Roman"/>
                <w:sz w:val="16"/>
                <w:szCs w:val="24"/>
              </w:rPr>
              <w:t>Yes</w:t>
            </w:r>
            <w:proofErr w:type="gramEnd"/>
            <w:r w:rsidRPr="00AC1B6D">
              <w:rPr>
                <w:rFonts w:ascii="Tahoma" w:eastAsia="Times New Roman" w:hAnsi="Tahoma" w:cs="Times New Roman"/>
                <w:sz w:val="16"/>
                <w:szCs w:val="24"/>
              </w:rPr>
              <w:t xml:space="preserve"> provide details and share all supporting documents</w:t>
            </w:r>
          </w:p>
        </w:tc>
        <w:tc>
          <w:tcPr>
            <w:tcW w:w="810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24D6F5C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B5F80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47CA6AC9" w14:textId="77777777" w:rsidTr="0058028C">
        <w:trPr>
          <w:trHeight w:hRule="exact" w:val="285"/>
          <w:jc w:val="center"/>
        </w:trPr>
        <w:tc>
          <w:tcPr>
            <w:tcW w:w="10768" w:type="dxa"/>
            <w:gridSpan w:val="18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4194BDB" w14:textId="77777777" w:rsidR="0085545C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  <w:p w14:paraId="497FE7C6" w14:textId="77777777" w:rsidR="0085545C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  <w:p w14:paraId="4AEB814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40D4440F" w14:textId="77777777" w:rsidTr="0058028C">
        <w:trPr>
          <w:trHeight w:hRule="exact" w:val="285"/>
          <w:jc w:val="center"/>
        </w:trPr>
        <w:tc>
          <w:tcPr>
            <w:tcW w:w="10768" w:type="dxa"/>
            <w:gridSpan w:val="1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14:paraId="3B6F887F" w14:textId="77777777" w:rsidR="0085545C" w:rsidRPr="007E684D" w:rsidRDefault="0085545C" w:rsidP="0058028C">
            <w:pPr>
              <w:pStyle w:val="Heading2"/>
              <w:rPr>
                <w:rFonts w:ascii="Tahoma" w:eastAsia="Times New Roman" w:hAnsi="Tahoma" w:cs="Times New Roman"/>
                <w:color w:val="auto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color w:val="auto"/>
                <w:sz w:val="16"/>
                <w:szCs w:val="24"/>
              </w:rPr>
              <w:t>Education</w:t>
            </w:r>
          </w:p>
        </w:tc>
      </w:tr>
      <w:tr w:rsidR="0085545C" w:rsidRPr="007E684D" w14:paraId="49C9046C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A43B7B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10</w:t>
            </w:r>
            <w:r w:rsidRPr="00433219">
              <w:rPr>
                <w:rFonts w:ascii="Tahoma" w:eastAsia="Times New Roman" w:hAnsi="Tahoma" w:cs="Times New Roman"/>
                <w:sz w:val="16"/>
                <w:szCs w:val="24"/>
                <w:vertAlign w:val="superscript"/>
              </w:rPr>
              <w:t>th</w:t>
            </w:r>
          </w:p>
        </w:tc>
        <w:tc>
          <w:tcPr>
            <w:tcW w:w="283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EB86C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3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09F3D7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05D3A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                 </w:t>
            </w:r>
          </w:p>
        </w:tc>
        <w:tc>
          <w:tcPr>
            <w:tcW w:w="1026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957AD8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61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B968DC2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5227B52B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FBB7ED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9693" w:type="dxa"/>
            <w:gridSpan w:val="1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FF107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6499DA5C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85E09D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+2/Diploma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AAC411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D48F95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Specialization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392B2C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E2831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5CD0085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22F8396E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D5AF8C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606BFB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6BF585A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Address   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5153E05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  <w:p w14:paraId="5AF9247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480EE024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7BFE8C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Graduation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85226DD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2A99678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Specialization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FE5D8C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57A98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10FD944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6C3D7DD4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DB9A821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73FF2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B0FB30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535700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4CAEB0A1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E111E4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Post-Graduation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C2A7B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3A8D3DF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Specialization</w:t>
            </w: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D4FB49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BB9013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Percentage</w:t>
            </w: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70E28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45C2817D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4BADFD6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Passed in Year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29FC4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5C0A423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55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92E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85545C" w:rsidRPr="007E684D" w14:paraId="74D71ADE" w14:textId="77777777" w:rsidTr="0058028C">
        <w:trPr>
          <w:trHeight w:hRule="exact" w:val="399"/>
          <w:jc w:val="center"/>
        </w:trPr>
        <w:tc>
          <w:tcPr>
            <w:tcW w:w="1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1EE67C2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Others</w:t>
            </w:r>
          </w:p>
        </w:tc>
        <w:tc>
          <w:tcPr>
            <w:tcW w:w="2928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0F650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3A3986E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541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1B9A77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5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018D4A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96235B" w14:textId="77777777" w:rsidR="0085545C" w:rsidRPr="007E684D" w:rsidRDefault="0085545C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34342218" w14:textId="77777777" w:rsidR="0064766D" w:rsidRDefault="0064766D" w:rsidP="0085545C"/>
    <w:p w14:paraId="19380800" w14:textId="352A7132" w:rsidR="0085545C" w:rsidRDefault="0085545C" w:rsidP="0085545C">
      <w:r>
        <w:t xml:space="preserve"> </w:t>
      </w:r>
    </w:p>
    <w:p w14:paraId="38454C34" w14:textId="77777777" w:rsidR="0064766D" w:rsidRDefault="0064766D" w:rsidP="0085545C"/>
    <w:tbl>
      <w:tblPr>
        <w:tblW w:w="10727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70"/>
        <w:gridCol w:w="198"/>
        <w:gridCol w:w="787"/>
        <w:gridCol w:w="854"/>
        <w:gridCol w:w="222"/>
        <w:gridCol w:w="1201"/>
        <w:gridCol w:w="417"/>
        <w:gridCol w:w="469"/>
        <w:gridCol w:w="330"/>
        <w:gridCol w:w="423"/>
        <w:gridCol w:w="437"/>
        <w:gridCol w:w="181"/>
        <w:gridCol w:w="38"/>
        <w:gridCol w:w="505"/>
        <w:gridCol w:w="49"/>
        <w:gridCol w:w="678"/>
        <w:gridCol w:w="200"/>
        <w:gridCol w:w="247"/>
        <w:gridCol w:w="2072"/>
        <w:gridCol w:w="349"/>
      </w:tblGrid>
      <w:tr w:rsidR="0064766D" w:rsidRPr="002A733C" w14:paraId="2E984981" w14:textId="77777777" w:rsidTr="0062772D">
        <w:trPr>
          <w:trHeight w:hRule="exact" w:val="286"/>
          <w:jc w:val="center"/>
        </w:trPr>
        <w:tc>
          <w:tcPr>
            <w:tcW w:w="10727" w:type="dxa"/>
            <w:gridSpan w:val="2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9E9E9" w:themeFill="accent6" w:themeFillTint="33"/>
            <w:vAlign w:val="center"/>
          </w:tcPr>
          <w:p w14:paraId="0B96ADDA" w14:textId="373CB0E6" w:rsidR="0064766D" w:rsidRPr="0064766D" w:rsidRDefault="0064766D" w:rsidP="0058028C">
            <w:pPr>
              <w:pStyle w:val="Italics"/>
              <w:rPr>
                <w:i w:val="0"/>
                <w:iCs/>
              </w:rPr>
            </w:pPr>
            <w:r w:rsidRPr="0064766D">
              <w:rPr>
                <w:i w:val="0"/>
                <w:iCs/>
              </w:rPr>
              <w:lastRenderedPageBreak/>
              <w:t>Emergency Contact / Information</w:t>
            </w:r>
          </w:p>
        </w:tc>
      </w:tr>
      <w:tr w:rsidR="0064766D" w:rsidRPr="002A733C" w14:paraId="2BF89BCE" w14:textId="77777777" w:rsidTr="0062772D">
        <w:trPr>
          <w:trHeight w:hRule="exact" w:val="286"/>
          <w:jc w:val="center"/>
        </w:trPr>
        <w:tc>
          <w:tcPr>
            <w:tcW w:w="10727" w:type="dxa"/>
            <w:gridSpan w:val="2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1F9088" w14:textId="77777777" w:rsidR="0064766D" w:rsidRPr="007E684D" w:rsidRDefault="0064766D" w:rsidP="0058028C">
            <w:pPr>
              <w:pStyle w:val="Italics"/>
              <w:rPr>
                <w:i w:val="0"/>
              </w:rPr>
            </w:pPr>
            <w:r w:rsidRPr="007E684D">
              <w:rPr>
                <w:i w:val="0"/>
              </w:rPr>
              <w:t>Leave two Emergency contacts</w:t>
            </w:r>
          </w:p>
        </w:tc>
      </w:tr>
      <w:tr w:rsidR="0064766D" w:rsidRPr="002A733C" w14:paraId="3B7F13AE" w14:textId="77777777" w:rsidTr="0062772D">
        <w:trPr>
          <w:trHeight w:hRule="exact" w:val="630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B7E04F9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Full Name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C91CE2D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40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09F68C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Relationship:</w:t>
            </w:r>
          </w:p>
        </w:tc>
        <w:tc>
          <w:tcPr>
            <w:tcW w:w="4097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84026C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Spouse </w:t>
            </w: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/  Father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</w:t>
            </w:r>
          </w:p>
          <w:p w14:paraId="195DB896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/Brother/Relative/Friend/ Colleague /Other</w:t>
            </w:r>
          </w:p>
        </w:tc>
      </w:tr>
      <w:tr w:rsidR="0064766D" w:rsidRPr="002A733C" w14:paraId="02034F5A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522D51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560695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3476E8D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4754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68EAC6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          )</w:t>
            </w:r>
          </w:p>
        </w:tc>
      </w:tr>
      <w:tr w:rsidR="0064766D" w:rsidRPr="002A733C" w14:paraId="1237F8C5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407E39F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9656" w:type="dxa"/>
            <w:gridSpan w:val="1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B41FE2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4766D" w:rsidRPr="002A733C" w14:paraId="64B0ADD4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84F64F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Full Name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8E18244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40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E4F546E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Relationship:</w:t>
            </w:r>
          </w:p>
        </w:tc>
        <w:tc>
          <w:tcPr>
            <w:tcW w:w="4097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66BEC0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Spouse </w:t>
            </w: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/  Father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/Brother/Relative/Friend/ Colleague /Other</w:t>
            </w:r>
          </w:p>
        </w:tc>
      </w:tr>
      <w:tr w:rsidR="0064766D" w:rsidRPr="002A733C" w14:paraId="4E12E581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909954D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FB18B68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93DE5D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4754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6A7CA90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          )</w:t>
            </w:r>
          </w:p>
        </w:tc>
      </w:tr>
      <w:tr w:rsidR="0064766D" w:rsidRPr="002A733C" w14:paraId="1F440E27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5FB74FB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9656" w:type="dxa"/>
            <w:gridSpan w:val="1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C3A955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4766D" w:rsidRPr="002A733C" w14:paraId="1D812914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0DFB3B4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Medical History: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FDC971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40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325F81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Blood Group:</w:t>
            </w:r>
          </w:p>
        </w:tc>
        <w:tc>
          <w:tcPr>
            <w:tcW w:w="4097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2AACCD6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          </w:t>
            </w:r>
          </w:p>
        </w:tc>
      </w:tr>
      <w:tr w:rsidR="0064766D" w:rsidRPr="002A733C" w14:paraId="4004BBA5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F11972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Known Illness</w:t>
            </w:r>
          </w:p>
        </w:tc>
        <w:tc>
          <w:tcPr>
            <w:tcW w:w="4149" w:type="dxa"/>
            <w:gridSpan w:val="7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E026B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23AA815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Treatment:</w:t>
            </w:r>
          </w:p>
        </w:tc>
        <w:tc>
          <w:tcPr>
            <w:tcW w:w="4754" w:type="dxa"/>
            <w:gridSpan w:val="10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4EE06D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Are you on regular Medication?</w:t>
            </w:r>
          </w:p>
        </w:tc>
      </w:tr>
      <w:tr w:rsidR="0064766D" w:rsidRPr="002A733C" w14:paraId="27CACA50" w14:textId="77777777" w:rsidTr="0062772D">
        <w:trPr>
          <w:trHeight w:hRule="exact" w:val="401"/>
          <w:jc w:val="center"/>
        </w:trPr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09F812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Your Doctor Info:</w:t>
            </w:r>
          </w:p>
        </w:tc>
        <w:tc>
          <w:tcPr>
            <w:tcW w:w="9656" w:type="dxa"/>
            <w:gridSpan w:val="1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29C72C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                                                                                 Phone No:</w:t>
            </w:r>
          </w:p>
        </w:tc>
      </w:tr>
      <w:tr w:rsidR="0064766D" w:rsidRPr="002A733C" w14:paraId="23C8CA61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66"/>
          <w:jc w:val="center"/>
        </w:trPr>
        <w:tc>
          <w:tcPr>
            <w:tcW w:w="10380" w:type="dxa"/>
            <w:gridSpan w:val="19"/>
            <w:shd w:val="clear" w:color="auto" w:fill="E6E6E6"/>
            <w:vAlign w:val="center"/>
          </w:tcPr>
          <w:p w14:paraId="58392838" w14:textId="07C07AD0" w:rsidR="0064766D" w:rsidRPr="007E684D" w:rsidRDefault="0064766D" w:rsidP="0064766D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Previous Employment (past 2 companies)</w:t>
            </w:r>
          </w:p>
        </w:tc>
      </w:tr>
      <w:tr w:rsidR="0064766D" w:rsidRPr="002A733C" w14:paraId="69169546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6908C380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14:paraId="104104A8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60" w:type="dxa"/>
            <w:gridSpan w:val="2"/>
            <w:tcBorders>
              <w:left w:val="single" w:sz="4" w:space="0" w:color="C0C0C0"/>
            </w:tcBorders>
            <w:vAlign w:val="center"/>
          </w:tcPr>
          <w:p w14:paraId="295C5DE0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3968" w:type="dxa"/>
            <w:gridSpan w:val="8"/>
            <w:vAlign w:val="center"/>
          </w:tcPr>
          <w:p w14:paraId="578A20BB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(  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Optional       )</w:t>
            </w:r>
          </w:p>
        </w:tc>
      </w:tr>
      <w:tr w:rsidR="0064766D" w:rsidRPr="002A733C" w14:paraId="763EA974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22699B7D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14:paraId="487EC3F4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40" w:type="dxa"/>
            <w:gridSpan w:val="3"/>
            <w:tcBorders>
              <w:left w:val="single" w:sz="4" w:space="0" w:color="C0C0C0"/>
            </w:tcBorders>
            <w:vAlign w:val="center"/>
          </w:tcPr>
          <w:p w14:paraId="423054A9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Supervisor</w:t>
            </w:r>
          </w:p>
        </w:tc>
        <w:tc>
          <w:tcPr>
            <w:tcW w:w="3788" w:type="dxa"/>
            <w:gridSpan w:val="7"/>
            <w:vAlign w:val="center"/>
          </w:tcPr>
          <w:p w14:paraId="532CBC3F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Optional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)</w:t>
            </w:r>
          </w:p>
        </w:tc>
      </w:tr>
      <w:tr w:rsidR="0064766D" w:rsidRPr="002A733C" w14:paraId="51E4CF70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5CF7CEE9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Job Title</w:t>
            </w:r>
          </w:p>
        </w:tc>
        <w:tc>
          <w:tcPr>
            <w:tcW w:w="2277" w:type="dxa"/>
            <w:gridSpan w:val="3"/>
            <w:tcBorders>
              <w:right w:val="single" w:sz="4" w:space="0" w:color="C0C0C0"/>
            </w:tcBorders>
            <w:vAlign w:val="center"/>
          </w:tcPr>
          <w:p w14:paraId="29C99F95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16" w:type="dxa"/>
            <w:gridSpan w:val="3"/>
            <w:tcBorders>
              <w:left w:val="single" w:sz="4" w:space="0" w:color="C0C0C0"/>
            </w:tcBorders>
            <w:vAlign w:val="center"/>
          </w:tcPr>
          <w:p w14:paraId="36FBCFED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Software used</w:t>
            </w:r>
          </w:p>
        </w:tc>
        <w:tc>
          <w:tcPr>
            <w:tcW w:w="1584" w:type="dxa"/>
            <w:gridSpan w:val="5"/>
            <w:tcBorders>
              <w:right w:val="single" w:sz="4" w:space="0" w:color="C0C0C0"/>
            </w:tcBorders>
            <w:vAlign w:val="center"/>
          </w:tcPr>
          <w:p w14:paraId="756484CC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173" w:type="dxa"/>
            <w:gridSpan w:val="4"/>
            <w:tcBorders>
              <w:left w:val="single" w:sz="4" w:space="0" w:color="C0C0C0"/>
            </w:tcBorders>
            <w:vAlign w:val="center"/>
          </w:tcPr>
          <w:p w14:paraId="2C476DD0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SAP Modules:</w:t>
            </w:r>
          </w:p>
        </w:tc>
        <w:tc>
          <w:tcPr>
            <w:tcW w:w="2071" w:type="dxa"/>
            <w:vAlign w:val="center"/>
          </w:tcPr>
          <w:p w14:paraId="4B4C8706" w14:textId="77777777" w:rsidR="0064766D" w:rsidRPr="002A733C" w:rsidRDefault="0064766D" w:rsidP="0058028C"/>
        </w:tc>
      </w:tr>
      <w:tr w:rsidR="0064766D" w:rsidRPr="002A733C" w14:paraId="253B001E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51F6E8DB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From</w:t>
            </w:r>
          </w:p>
        </w:tc>
        <w:tc>
          <w:tcPr>
            <w:tcW w:w="2277" w:type="dxa"/>
            <w:gridSpan w:val="3"/>
            <w:vAlign w:val="center"/>
          </w:tcPr>
          <w:p w14:paraId="08500C5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16" w:type="dxa"/>
            <w:gridSpan w:val="3"/>
            <w:vAlign w:val="center"/>
          </w:tcPr>
          <w:p w14:paraId="01F696A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To</w:t>
            </w:r>
          </w:p>
        </w:tc>
        <w:tc>
          <w:tcPr>
            <w:tcW w:w="4828" w:type="dxa"/>
            <w:gridSpan w:val="10"/>
            <w:vAlign w:val="center"/>
          </w:tcPr>
          <w:p w14:paraId="6BFEB38C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4766D" w:rsidRPr="002A733C" w14:paraId="39E01888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63804BD9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Company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14:paraId="4BEAB29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60" w:type="dxa"/>
            <w:gridSpan w:val="2"/>
            <w:tcBorders>
              <w:left w:val="single" w:sz="4" w:space="0" w:color="C0C0C0"/>
            </w:tcBorders>
            <w:vAlign w:val="center"/>
          </w:tcPr>
          <w:p w14:paraId="05D19D14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Phone</w:t>
            </w:r>
          </w:p>
        </w:tc>
        <w:tc>
          <w:tcPr>
            <w:tcW w:w="3968" w:type="dxa"/>
            <w:gridSpan w:val="8"/>
            <w:vAlign w:val="center"/>
          </w:tcPr>
          <w:p w14:paraId="5583BC6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(  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 Optional       )</w:t>
            </w:r>
          </w:p>
        </w:tc>
      </w:tr>
      <w:tr w:rsidR="0064766D" w:rsidRPr="002A733C" w14:paraId="53AB7F31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6519F411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Address</w:t>
            </w:r>
          </w:p>
        </w:tc>
        <w:tc>
          <w:tcPr>
            <w:tcW w:w="3493" w:type="dxa"/>
            <w:gridSpan w:val="6"/>
            <w:tcBorders>
              <w:right w:val="single" w:sz="4" w:space="0" w:color="C0C0C0"/>
            </w:tcBorders>
            <w:vAlign w:val="center"/>
          </w:tcPr>
          <w:p w14:paraId="2FB5282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040" w:type="dxa"/>
            <w:gridSpan w:val="3"/>
            <w:tcBorders>
              <w:left w:val="single" w:sz="4" w:space="0" w:color="C0C0C0"/>
            </w:tcBorders>
            <w:vAlign w:val="center"/>
          </w:tcPr>
          <w:p w14:paraId="53D1992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Supervisor</w:t>
            </w:r>
          </w:p>
        </w:tc>
        <w:tc>
          <w:tcPr>
            <w:tcW w:w="3788" w:type="dxa"/>
            <w:gridSpan w:val="7"/>
            <w:vAlign w:val="center"/>
          </w:tcPr>
          <w:p w14:paraId="2AECA610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( Optional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)</w:t>
            </w:r>
          </w:p>
        </w:tc>
      </w:tr>
      <w:tr w:rsidR="0064766D" w:rsidRPr="002A733C" w14:paraId="26B44727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753B4A4C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Job Title</w:t>
            </w:r>
          </w:p>
        </w:tc>
        <w:tc>
          <w:tcPr>
            <w:tcW w:w="2277" w:type="dxa"/>
            <w:gridSpan w:val="3"/>
            <w:tcBorders>
              <w:right w:val="single" w:sz="4" w:space="0" w:color="C0C0C0"/>
            </w:tcBorders>
            <w:vAlign w:val="center"/>
          </w:tcPr>
          <w:p w14:paraId="7E9E3B18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16" w:type="dxa"/>
            <w:gridSpan w:val="3"/>
            <w:tcBorders>
              <w:left w:val="single" w:sz="4" w:space="0" w:color="C0C0C0"/>
            </w:tcBorders>
            <w:vAlign w:val="center"/>
          </w:tcPr>
          <w:p w14:paraId="174E00BB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Software used</w:t>
            </w:r>
          </w:p>
        </w:tc>
        <w:tc>
          <w:tcPr>
            <w:tcW w:w="1584" w:type="dxa"/>
            <w:gridSpan w:val="5"/>
            <w:tcBorders>
              <w:right w:val="single" w:sz="4" w:space="0" w:color="C0C0C0"/>
            </w:tcBorders>
            <w:vAlign w:val="center"/>
          </w:tcPr>
          <w:p w14:paraId="267EC6E6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173" w:type="dxa"/>
            <w:gridSpan w:val="4"/>
            <w:tcBorders>
              <w:left w:val="single" w:sz="4" w:space="0" w:color="C0C0C0"/>
            </w:tcBorders>
            <w:vAlign w:val="center"/>
          </w:tcPr>
          <w:p w14:paraId="68A12B89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SAP Modules:</w:t>
            </w:r>
          </w:p>
        </w:tc>
        <w:tc>
          <w:tcPr>
            <w:tcW w:w="2071" w:type="dxa"/>
            <w:vAlign w:val="center"/>
          </w:tcPr>
          <w:p w14:paraId="0A1019A3" w14:textId="77777777" w:rsidR="0064766D" w:rsidRPr="002A733C" w:rsidRDefault="0064766D" w:rsidP="0058028C"/>
        </w:tc>
      </w:tr>
      <w:tr w:rsidR="0064766D" w:rsidRPr="002A733C" w14:paraId="3A8D5F00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373"/>
          <w:jc w:val="center"/>
        </w:trPr>
        <w:tc>
          <w:tcPr>
            <w:tcW w:w="2057" w:type="dxa"/>
            <w:gridSpan w:val="3"/>
            <w:vAlign w:val="center"/>
          </w:tcPr>
          <w:p w14:paraId="6D1A5AD6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From</w:t>
            </w:r>
          </w:p>
        </w:tc>
        <w:tc>
          <w:tcPr>
            <w:tcW w:w="2277" w:type="dxa"/>
            <w:gridSpan w:val="3"/>
            <w:tcBorders>
              <w:right w:val="single" w:sz="4" w:space="0" w:color="C0C0C0"/>
            </w:tcBorders>
            <w:vAlign w:val="center"/>
          </w:tcPr>
          <w:p w14:paraId="271BC25F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216" w:type="dxa"/>
            <w:gridSpan w:val="3"/>
            <w:tcBorders>
              <w:left w:val="single" w:sz="4" w:space="0" w:color="C0C0C0"/>
            </w:tcBorders>
            <w:vAlign w:val="center"/>
          </w:tcPr>
          <w:p w14:paraId="6EFC8F7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To</w:t>
            </w:r>
          </w:p>
        </w:tc>
        <w:tc>
          <w:tcPr>
            <w:tcW w:w="4828" w:type="dxa"/>
            <w:gridSpan w:val="10"/>
            <w:vAlign w:val="center"/>
          </w:tcPr>
          <w:p w14:paraId="6A181FEB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4766D" w:rsidRPr="002A733C" w14:paraId="0FDD1988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38"/>
          <w:jc w:val="center"/>
        </w:trPr>
        <w:tc>
          <w:tcPr>
            <w:tcW w:w="10380" w:type="dxa"/>
            <w:gridSpan w:val="19"/>
            <w:shd w:val="clear" w:color="auto" w:fill="D9D9D9" w:themeFill="background1" w:themeFillShade="D9"/>
            <w:vAlign w:val="center"/>
          </w:tcPr>
          <w:p w14:paraId="5C825AAA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Experience Details</w:t>
            </w:r>
          </w:p>
        </w:tc>
      </w:tr>
      <w:tr w:rsidR="0064766D" w:rsidRPr="002A733C" w14:paraId="3E5604C3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3133" w:type="dxa"/>
            <w:gridSpan w:val="5"/>
            <w:vAlign w:val="center"/>
          </w:tcPr>
          <w:p w14:paraId="30292DDB" w14:textId="526DE8E2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Total </w:t>
            </w:r>
            <w:proofErr w:type="gramStart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Experience  prior</w:t>
            </w:r>
            <w:proofErr w:type="gramEnd"/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to join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NDBS </w:t>
            </w:r>
          </w:p>
        </w:tc>
        <w:tc>
          <w:tcPr>
            <w:tcW w:w="1201" w:type="dxa"/>
            <w:tcBorders>
              <w:right w:val="single" w:sz="4" w:space="0" w:color="C0C0C0"/>
            </w:tcBorders>
            <w:vAlign w:val="center"/>
          </w:tcPr>
          <w:p w14:paraId="36D0EDEC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727" w:type="dxa"/>
            <w:gridSpan w:val="11"/>
            <w:tcBorders>
              <w:left w:val="single" w:sz="4" w:space="0" w:color="C0C0C0"/>
            </w:tcBorders>
            <w:vAlign w:val="center"/>
          </w:tcPr>
          <w:p w14:paraId="08443587" w14:textId="5D8C1059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Relevant SAP Experience Prior to join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NDBS</w:t>
            </w: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</w:t>
            </w:r>
          </w:p>
        </w:tc>
        <w:tc>
          <w:tcPr>
            <w:tcW w:w="2318" w:type="dxa"/>
            <w:gridSpan w:val="2"/>
            <w:vAlign w:val="center"/>
          </w:tcPr>
          <w:p w14:paraId="3BC637C3" w14:textId="77777777" w:rsidR="0064766D" w:rsidRPr="002A733C" w:rsidRDefault="0064766D" w:rsidP="0058028C"/>
        </w:tc>
      </w:tr>
      <w:tr w:rsidR="0064766D" w:rsidRPr="002A733C" w14:paraId="2E7C27DF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3133" w:type="dxa"/>
            <w:gridSpan w:val="5"/>
            <w:vAlign w:val="center"/>
          </w:tcPr>
          <w:p w14:paraId="05018D47" w14:textId="615C15E6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Total Domain Experience: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 </w:t>
            </w:r>
          </w:p>
        </w:tc>
        <w:tc>
          <w:tcPr>
            <w:tcW w:w="7246" w:type="dxa"/>
            <w:gridSpan w:val="14"/>
            <w:vAlign w:val="center"/>
          </w:tcPr>
          <w:p w14:paraId="27958781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4766D" w:rsidRPr="002A733C" w14:paraId="17CD4D3A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66"/>
          <w:jc w:val="center"/>
        </w:trPr>
        <w:tc>
          <w:tcPr>
            <w:tcW w:w="10380" w:type="dxa"/>
            <w:gridSpan w:val="19"/>
            <w:shd w:val="clear" w:color="auto" w:fill="E6E6E6"/>
            <w:vAlign w:val="center"/>
          </w:tcPr>
          <w:p w14:paraId="6C125ED7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your objectives / goals for next 3 years</w:t>
            </w:r>
          </w:p>
        </w:tc>
      </w:tr>
      <w:tr w:rsidR="0064766D" w:rsidRPr="002A733C" w14:paraId="1D8208BA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1071" w:type="dxa"/>
            <w:vAlign w:val="center"/>
          </w:tcPr>
          <w:p w14:paraId="3A186BEF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SAP Skills:</w:t>
            </w:r>
          </w:p>
        </w:tc>
        <w:tc>
          <w:tcPr>
            <w:tcW w:w="1840" w:type="dxa"/>
            <w:gridSpan w:val="3"/>
            <w:tcBorders>
              <w:right w:val="single" w:sz="4" w:space="0" w:color="C0C0C0"/>
            </w:tcBorders>
            <w:vAlign w:val="center"/>
          </w:tcPr>
          <w:p w14:paraId="55F17CB3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840" w:type="dxa"/>
            <w:gridSpan w:val="3"/>
            <w:tcBorders>
              <w:right w:val="single" w:sz="4" w:space="0" w:color="C0C0C0"/>
            </w:tcBorders>
            <w:vAlign w:val="center"/>
          </w:tcPr>
          <w:p w14:paraId="2C49C6CE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Other skills:</w:t>
            </w:r>
          </w:p>
        </w:tc>
        <w:tc>
          <w:tcPr>
            <w:tcW w:w="1840" w:type="dxa"/>
            <w:gridSpan w:val="5"/>
            <w:tcBorders>
              <w:right w:val="single" w:sz="4" w:space="0" w:color="C0C0C0"/>
            </w:tcBorders>
            <w:vAlign w:val="center"/>
          </w:tcPr>
          <w:p w14:paraId="255C9645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717" w:type="dxa"/>
            <w:gridSpan w:val="6"/>
            <w:tcBorders>
              <w:left w:val="single" w:sz="4" w:space="0" w:color="C0C0C0"/>
            </w:tcBorders>
            <w:vAlign w:val="center"/>
          </w:tcPr>
          <w:p w14:paraId="6BFD88D7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Certifications:</w:t>
            </w:r>
          </w:p>
        </w:tc>
        <w:tc>
          <w:tcPr>
            <w:tcW w:w="2071" w:type="dxa"/>
            <w:vAlign w:val="center"/>
          </w:tcPr>
          <w:p w14:paraId="78778DA6" w14:textId="77777777" w:rsidR="0064766D" w:rsidRPr="002A733C" w:rsidRDefault="0064766D" w:rsidP="0058028C"/>
        </w:tc>
      </w:tr>
      <w:tr w:rsidR="0064766D" w:rsidRPr="002A733C" w14:paraId="374B879C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8" w:type="dxa"/>
          <w:trHeight w:val="373"/>
          <w:jc w:val="center"/>
        </w:trPr>
        <w:tc>
          <w:tcPr>
            <w:tcW w:w="2057" w:type="dxa"/>
            <w:gridSpan w:val="3"/>
            <w:tcBorders>
              <w:bottom w:val="single" w:sz="4" w:space="0" w:color="C0C0C0"/>
            </w:tcBorders>
            <w:vAlign w:val="center"/>
          </w:tcPr>
          <w:p w14:paraId="20957EF2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How can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NDBS</w:t>
            </w: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 Help:</w:t>
            </w:r>
          </w:p>
        </w:tc>
        <w:tc>
          <w:tcPr>
            <w:tcW w:w="8322" w:type="dxa"/>
            <w:gridSpan w:val="16"/>
            <w:tcBorders>
              <w:bottom w:val="single" w:sz="4" w:space="0" w:color="C0C0C0"/>
            </w:tcBorders>
            <w:vAlign w:val="center"/>
          </w:tcPr>
          <w:p w14:paraId="2233C64F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4766D" w:rsidRPr="002A733C" w14:paraId="3F0B56AF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266"/>
          <w:jc w:val="center"/>
        </w:trPr>
        <w:tc>
          <w:tcPr>
            <w:tcW w:w="10380" w:type="dxa"/>
            <w:gridSpan w:val="19"/>
            <w:shd w:val="clear" w:color="auto" w:fill="E6E6E6"/>
            <w:vAlign w:val="center"/>
          </w:tcPr>
          <w:p w14:paraId="679E4D60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Disclaimer and Signature</w:t>
            </w:r>
          </w:p>
        </w:tc>
      </w:tr>
      <w:tr w:rsidR="0064766D" w:rsidRPr="002A733C" w14:paraId="585B1964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7" w:type="dxa"/>
          <w:trHeight w:val="692"/>
          <w:jc w:val="center"/>
        </w:trPr>
        <w:tc>
          <w:tcPr>
            <w:tcW w:w="10380" w:type="dxa"/>
            <w:gridSpan w:val="19"/>
            <w:tcBorders>
              <w:top w:val="nil"/>
              <w:bottom w:val="single" w:sz="4" w:space="0" w:color="C0C0C0"/>
            </w:tcBorders>
            <w:vAlign w:val="center"/>
          </w:tcPr>
          <w:p w14:paraId="0D8EE747" w14:textId="79C5BF53" w:rsidR="0064766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 xml:space="preserve">I certify that my answers are true and complete to the best of my knowledge. If any information above changes, I understand I will have to provide update and make this profile current as soon as possible. </w:t>
            </w:r>
          </w:p>
          <w:p w14:paraId="4BD8D473" w14:textId="1DAF29DB" w:rsidR="00A9619B" w:rsidRPr="007E684D" w:rsidRDefault="00A9619B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A9619B">
              <w:rPr>
                <w:rFonts w:ascii="Tahoma" w:eastAsia="Times New Roman" w:hAnsi="Tahoma" w:cs="Times New Roman"/>
                <w:sz w:val="16"/>
                <w:szCs w:val="24"/>
              </w:rPr>
              <w:t>I also understand that providing inaccurate information or failing to disclose information (</w:t>
            </w:r>
            <w:proofErr w:type="gramStart"/>
            <w:r w:rsidRPr="00A9619B">
              <w:rPr>
                <w:rFonts w:ascii="Tahoma" w:eastAsia="Times New Roman" w:hAnsi="Tahoma" w:cs="Times New Roman"/>
                <w:sz w:val="16"/>
                <w:szCs w:val="24"/>
              </w:rPr>
              <w:t>e.g.</w:t>
            </w:r>
            <w:proofErr w:type="gramEnd"/>
            <w:r w:rsidRPr="00A9619B">
              <w:rPr>
                <w:rFonts w:ascii="Tahoma" w:eastAsia="Times New Roman" w:hAnsi="Tahoma" w:cs="Times New Roman"/>
                <w:sz w:val="16"/>
                <w:szCs w:val="24"/>
              </w:rPr>
              <w:t xml:space="preserve"> employment, criminal check etc..) may result in termination of my employment.</w:t>
            </w:r>
          </w:p>
        </w:tc>
      </w:tr>
      <w:tr w:rsidR="0064766D" w:rsidRPr="002A733C" w14:paraId="3EB3EB8F" w14:textId="77777777" w:rsidTr="0062772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349" w:type="dxa"/>
          <w:trHeight w:val="193"/>
          <w:jc w:val="center"/>
        </w:trPr>
        <w:tc>
          <w:tcPr>
            <w:tcW w:w="1270" w:type="dxa"/>
            <w:gridSpan w:val="2"/>
            <w:tcBorders>
              <w:top w:val="single" w:sz="4" w:space="0" w:color="C0C0C0"/>
              <w:right w:val="nil"/>
            </w:tcBorders>
            <w:vAlign w:val="center"/>
          </w:tcPr>
          <w:p w14:paraId="39E9F475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Signature</w:t>
            </w:r>
          </w:p>
        </w:tc>
        <w:tc>
          <w:tcPr>
            <w:tcW w:w="5913" w:type="dxa"/>
            <w:gridSpan w:val="13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14:paraId="5F541241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678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14:paraId="374D3B14" w14:textId="77777777" w:rsidR="0064766D" w:rsidRPr="007E684D" w:rsidRDefault="0064766D" w:rsidP="0058028C">
            <w:pPr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E684D">
              <w:rPr>
                <w:rFonts w:ascii="Tahoma" w:eastAsia="Times New Roman" w:hAnsi="Tahoma" w:cs="Times New Roman"/>
                <w:sz w:val="16"/>
                <w:szCs w:val="24"/>
              </w:rPr>
              <w:t>Date</w:t>
            </w:r>
          </w:p>
        </w:tc>
        <w:tc>
          <w:tcPr>
            <w:tcW w:w="2517" w:type="dxa"/>
            <w:gridSpan w:val="3"/>
            <w:tcBorders>
              <w:top w:val="single" w:sz="4" w:space="0" w:color="C0C0C0"/>
              <w:left w:val="nil"/>
            </w:tcBorders>
            <w:vAlign w:val="center"/>
          </w:tcPr>
          <w:p w14:paraId="28E04496" w14:textId="77777777" w:rsidR="0064766D" w:rsidRPr="002A733C" w:rsidRDefault="0064766D" w:rsidP="0058028C"/>
        </w:tc>
      </w:tr>
    </w:tbl>
    <w:p w14:paraId="16A58FD3" w14:textId="6B992A23" w:rsidR="00371784" w:rsidRPr="0085545C" w:rsidRDefault="00371784" w:rsidP="0062772D">
      <w:pPr>
        <w:ind w:firstLine="720"/>
      </w:pPr>
    </w:p>
    <w:sectPr w:rsidR="00371784" w:rsidRPr="0085545C" w:rsidSect="0062772D">
      <w:headerReference w:type="default" r:id="rId11"/>
      <w:pgSz w:w="11906" w:h="16838" w:code="1"/>
      <w:pgMar w:top="1440" w:right="1440" w:bottom="1080" w:left="1170" w:header="576" w:footer="4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3126" w14:textId="77777777" w:rsidR="003D3848" w:rsidRDefault="003D3848" w:rsidP="00EC04DB">
      <w:pPr>
        <w:spacing w:after="0" w:line="240" w:lineRule="auto"/>
      </w:pPr>
      <w:r>
        <w:separator/>
      </w:r>
    </w:p>
  </w:endnote>
  <w:endnote w:type="continuationSeparator" w:id="0">
    <w:p w14:paraId="2A620A87" w14:textId="77777777" w:rsidR="003D3848" w:rsidRDefault="003D3848" w:rsidP="00EC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4AF0" w14:textId="77777777" w:rsidR="003D3848" w:rsidRDefault="003D3848" w:rsidP="00EC04DB">
      <w:pPr>
        <w:spacing w:after="0" w:line="240" w:lineRule="auto"/>
      </w:pPr>
      <w:r>
        <w:separator/>
      </w:r>
    </w:p>
  </w:footnote>
  <w:footnote w:type="continuationSeparator" w:id="0">
    <w:p w14:paraId="53AA11D1" w14:textId="77777777" w:rsidR="003D3848" w:rsidRDefault="003D3848" w:rsidP="00EC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46"/>
      <w:gridCol w:w="4650"/>
    </w:tblGrid>
    <w:tr w:rsidR="00EC04DB" w:rsidRPr="00026AC0" w14:paraId="4511DA9A" w14:textId="77777777" w:rsidTr="00E65A88">
      <w:tc>
        <w:tcPr>
          <w:tcW w:w="4680" w:type="dxa"/>
        </w:tcPr>
        <w:p w14:paraId="78659A10" w14:textId="77777777" w:rsidR="00CD2A41" w:rsidRDefault="00CD2A41" w:rsidP="00B81625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color w:val="0072BC" w:themeColor="accent2"/>
              <w:sz w:val="16"/>
              <w:szCs w:val="14"/>
            </w:rPr>
          </w:pPr>
          <w:r w:rsidRPr="00CD2A41">
            <w:rPr>
              <w:b/>
              <w:bCs/>
              <w:color w:val="0072BC" w:themeColor="accent2"/>
              <w:sz w:val="16"/>
              <w:szCs w:val="14"/>
            </w:rPr>
            <w:t>NTT DATA Business Solutions Private Limited</w:t>
          </w:r>
        </w:p>
        <w:p w14:paraId="6CD45996" w14:textId="77777777"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 xml:space="preserve">Registered Office: Plot no. 4, Soft Sol Tower 2, </w:t>
          </w:r>
        </w:p>
        <w:p w14:paraId="297DC069" w14:textId="77777777"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 xml:space="preserve">Third Floor, Software Units </w:t>
          </w:r>
          <w:proofErr w:type="spellStart"/>
          <w:proofErr w:type="gramStart"/>
          <w:r w:rsidRPr="00CD2A41">
            <w:rPr>
              <w:sz w:val="16"/>
              <w:szCs w:val="14"/>
            </w:rPr>
            <w:t>Layout,Infocity</w:t>
          </w:r>
          <w:proofErr w:type="spellEnd"/>
          <w:proofErr w:type="gramEnd"/>
          <w:r w:rsidRPr="00CD2A41">
            <w:rPr>
              <w:sz w:val="16"/>
              <w:szCs w:val="14"/>
            </w:rPr>
            <w:t xml:space="preserve"> Madhapur,</w:t>
          </w:r>
          <w:r>
            <w:rPr>
              <w:sz w:val="16"/>
              <w:szCs w:val="14"/>
            </w:rPr>
            <w:br/>
          </w:r>
          <w:r w:rsidRPr="00CD2A41">
            <w:rPr>
              <w:sz w:val="16"/>
              <w:szCs w:val="14"/>
            </w:rPr>
            <w:t>Hi-Tech</w:t>
          </w:r>
          <w:r>
            <w:rPr>
              <w:sz w:val="16"/>
              <w:szCs w:val="14"/>
            </w:rPr>
            <w:t xml:space="preserve"> </w:t>
          </w:r>
          <w:r w:rsidRPr="00CD2A41">
            <w:rPr>
              <w:sz w:val="16"/>
              <w:szCs w:val="14"/>
            </w:rPr>
            <w:t>City 500081, Hyderabad, Telangana.</w:t>
          </w:r>
        </w:p>
        <w:p w14:paraId="584B4BCB" w14:textId="77777777" w:rsidR="00EC04DB" w:rsidRPr="009826A6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rFonts w:ascii="HelveticaNeueLT-Light" w:hAnsi="HelveticaNeueLT-Light" w:cs="HelveticaNeueLT-Light"/>
              <w:sz w:val="16"/>
              <w:szCs w:val="14"/>
            </w:rPr>
          </w:pPr>
          <w:r w:rsidRPr="00CD2A41">
            <w:rPr>
              <w:sz w:val="16"/>
              <w:szCs w:val="14"/>
            </w:rPr>
            <w:t>Tel: +9140 674 93800 | CIN: U72200TG2013PTC085463</w:t>
          </w:r>
        </w:p>
      </w:tc>
      <w:tc>
        <w:tcPr>
          <w:tcW w:w="4680" w:type="dxa"/>
        </w:tcPr>
        <w:p w14:paraId="5BA787CE" w14:textId="77777777" w:rsidR="00EC04DB" w:rsidRPr="00646F36" w:rsidRDefault="00D41ED0" w:rsidP="00EC4FD0">
          <w:pPr>
            <w:pStyle w:val="Header"/>
            <w:tabs>
              <w:tab w:val="clear" w:pos="4680"/>
            </w:tabs>
            <w:jc w:val="right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7D3A6367" wp14:editId="44045011">
                <wp:extent cx="1502246" cy="356323"/>
                <wp:effectExtent l="0" t="0" r="0" b="571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246" cy="356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FC2DF2" w14:textId="77777777" w:rsidR="002D547D" w:rsidRPr="002D547D" w:rsidRDefault="002D547D" w:rsidP="00EC4FD0">
    <w:pPr>
      <w:tabs>
        <w:tab w:val="center" w:pos="4680"/>
        <w:tab w:val="right" w:pos="9900"/>
      </w:tabs>
      <w:spacing w:after="0" w:line="240" w:lineRule="auto"/>
      <w:ind w:right="-54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1D"/>
    <w:multiLevelType w:val="multilevel"/>
    <w:tmpl w:val="207EDE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251F5330"/>
    <w:multiLevelType w:val="hybridMultilevel"/>
    <w:tmpl w:val="28BC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5FFE6D3F"/>
    <w:multiLevelType w:val="hybridMultilevel"/>
    <w:tmpl w:val="9C8A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7361B"/>
    <w:multiLevelType w:val="hybridMultilevel"/>
    <w:tmpl w:val="D35C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31202">
    <w:abstractNumId w:val="0"/>
  </w:num>
  <w:num w:numId="2" w16cid:durableId="493882413">
    <w:abstractNumId w:val="1"/>
  </w:num>
  <w:num w:numId="3" w16cid:durableId="1613434514">
    <w:abstractNumId w:val="2"/>
  </w:num>
  <w:num w:numId="4" w16cid:durableId="1021318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41"/>
    <w:rsid w:val="00000B8D"/>
    <w:rsid w:val="00026AC0"/>
    <w:rsid w:val="00031D68"/>
    <w:rsid w:val="00047138"/>
    <w:rsid w:val="00057F4F"/>
    <w:rsid w:val="00061AC1"/>
    <w:rsid w:val="00081037"/>
    <w:rsid w:val="00085C93"/>
    <w:rsid w:val="00130077"/>
    <w:rsid w:val="0013161F"/>
    <w:rsid w:val="00141D46"/>
    <w:rsid w:val="001647C0"/>
    <w:rsid w:val="001B7448"/>
    <w:rsid w:val="001C5817"/>
    <w:rsid w:val="001D7874"/>
    <w:rsid w:val="001E0707"/>
    <w:rsid w:val="001E13C7"/>
    <w:rsid w:val="001E2FB1"/>
    <w:rsid w:val="001E3BCC"/>
    <w:rsid w:val="00221405"/>
    <w:rsid w:val="002277C0"/>
    <w:rsid w:val="00237F84"/>
    <w:rsid w:val="002539E8"/>
    <w:rsid w:val="00293793"/>
    <w:rsid w:val="002D547D"/>
    <w:rsid w:val="002D7ECA"/>
    <w:rsid w:val="00307504"/>
    <w:rsid w:val="00336450"/>
    <w:rsid w:val="00371784"/>
    <w:rsid w:val="003A6133"/>
    <w:rsid w:val="003B38AD"/>
    <w:rsid w:val="003D3848"/>
    <w:rsid w:val="00400728"/>
    <w:rsid w:val="00436511"/>
    <w:rsid w:val="00450507"/>
    <w:rsid w:val="004A20D9"/>
    <w:rsid w:val="004E58CF"/>
    <w:rsid w:val="00500049"/>
    <w:rsid w:val="005244D7"/>
    <w:rsid w:val="005431BA"/>
    <w:rsid w:val="005862A4"/>
    <w:rsid w:val="005C47F4"/>
    <w:rsid w:val="005D19E5"/>
    <w:rsid w:val="005E3404"/>
    <w:rsid w:val="0062772D"/>
    <w:rsid w:val="00643C8A"/>
    <w:rsid w:val="00646F36"/>
    <w:rsid w:val="0064766D"/>
    <w:rsid w:val="00656D4D"/>
    <w:rsid w:val="0066145F"/>
    <w:rsid w:val="00673E0E"/>
    <w:rsid w:val="006B2CAE"/>
    <w:rsid w:val="00701E64"/>
    <w:rsid w:val="007066AA"/>
    <w:rsid w:val="007246E0"/>
    <w:rsid w:val="00750DC5"/>
    <w:rsid w:val="00773C06"/>
    <w:rsid w:val="00787339"/>
    <w:rsid w:val="007A7055"/>
    <w:rsid w:val="007C4187"/>
    <w:rsid w:val="0080111A"/>
    <w:rsid w:val="008255C0"/>
    <w:rsid w:val="00842E23"/>
    <w:rsid w:val="0085545C"/>
    <w:rsid w:val="0085777B"/>
    <w:rsid w:val="00860A6C"/>
    <w:rsid w:val="008B0839"/>
    <w:rsid w:val="008D69EC"/>
    <w:rsid w:val="009010D6"/>
    <w:rsid w:val="009068ED"/>
    <w:rsid w:val="009758F0"/>
    <w:rsid w:val="009826A6"/>
    <w:rsid w:val="00990FBD"/>
    <w:rsid w:val="009B4AD1"/>
    <w:rsid w:val="009B4F15"/>
    <w:rsid w:val="00A17CF2"/>
    <w:rsid w:val="00A230D1"/>
    <w:rsid w:val="00A30754"/>
    <w:rsid w:val="00A55EEB"/>
    <w:rsid w:val="00A74418"/>
    <w:rsid w:val="00A8034F"/>
    <w:rsid w:val="00A90D7B"/>
    <w:rsid w:val="00A9619B"/>
    <w:rsid w:val="00AB598E"/>
    <w:rsid w:val="00AD72A7"/>
    <w:rsid w:val="00AF5AB6"/>
    <w:rsid w:val="00B047DE"/>
    <w:rsid w:val="00B1678E"/>
    <w:rsid w:val="00B2392C"/>
    <w:rsid w:val="00B26C5E"/>
    <w:rsid w:val="00B3710B"/>
    <w:rsid w:val="00B503BD"/>
    <w:rsid w:val="00B516F0"/>
    <w:rsid w:val="00B81625"/>
    <w:rsid w:val="00BA6018"/>
    <w:rsid w:val="00BE32D7"/>
    <w:rsid w:val="00BF3853"/>
    <w:rsid w:val="00C0269C"/>
    <w:rsid w:val="00C9739A"/>
    <w:rsid w:val="00CD2A41"/>
    <w:rsid w:val="00CD2C28"/>
    <w:rsid w:val="00CE7933"/>
    <w:rsid w:val="00D37FDC"/>
    <w:rsid w:val="00D41ED0"/>
    <w:rsid w:val="00D6406F"/>
    <w:rsid w:val="00D74456"/>
    <w:rsid w:val="00D747F4"/>
    <w:rsid w:val="00D7639A"/>
    <w:rsid w:val="00D95E0C"/>
    <w:rsid w:val="00D97C9F"/>
    <w:rsid w:val="00DA669E"/>
    <w:rsid w:val="00DE5524"/>
    <w:rsid w:val="00E42D7D"/>
    <w:rsid w:val="00E56469"/>
    <w:rsid w:val="00E65A88"/>
    <w:rsid w:val="00E7162A"/>
    <w:rsid w:val="00EC04DB"/>
    <w:rsid w:val="00EC4FD0"/>
    <w:rsid w:val="00EC6279"/>
    <w:rsid w:val="00EF491F"/>
    <w:rsid w:val="00F0002E"/>
    <w:rsid w:val="00F137C5"/>
    <w:rsid w:val="00F77C11"/>
    <w:rsid w:val="00F853CC"/>
    <w:rsid w:val="00F95725"/>
    <w:rsid w:val="00FB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8C15D"/>
  <w14:defaultImageDpi w14:val="300"/>
  <w15:chartTrackingRefBased/>
  <w15:docId w15:val="{671301E7-86E6-4817-B61E-E78B80C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color w:val="2E404D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D7"/>
    <w:pPr>
      <w:spacing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7C5"/>
    <w:pPr>
      <w:keepNext/>
      <w:keepLines/>
      <w:spacing w:before="480" w:after="360"/>
      <w:outlineLvl w:val="0"/>
    </w:pPr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C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04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04DB"/>
    <w:rPr>
      <w:sz w:val="22"/>
      <w:szCs w:val="22"/>
    </w:rPr>
  </w:style>
  <w:style w:type="table" w:styleId="TableGrid">
    <w:name w:val="Table Grid"/>
    <w:basedOn w:val="TableNormal"/>
    <w:uiPriority w:val="59"/>
    <w:rsid w:val="00EC0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37C5"/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NoSpacing">
    <w:name w:val="No Spacing"/>
    <w:uiPriority w:val="1"/>
    <w:qFormat/>
    <w:rsid w:val="00CE7933"/>
    <w:pPr>
      <w:spacing w:line="264" w:lineRule="auto"/>
    </w:pPr>
    <w:rPr>
      <w:rFonts w:asciiTheme="minorHAnsi" w:hAnsiTheme="minorHAns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CF"/>
    <w:rPr>
      <w:rFonts w:asciiTheme="majorHAnsi" w:eastAsiaTheme="majorEastAsia" w:hAnsiTheme="majorHAnsi" w:cstheme="majorBidi"/>
      <w:b/>
      <w:color w:val="2E404D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862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5545C"/>
    <w:pPr>
      <w:widowControl w:val="0"/>
      <w:autoSpaceDE w:val="0"/>
      <w:autoSpaceDN w:val="0"/>
      <w:spacing w:after="0" w:line="240" w:lineRule="auto"/>
    </w:pPr>
    <w:rPr>
      <w:rFonts w:ascii="Roboto Light" w:eastAsia="Roboto Light" w:hAnsi="Roboto Light" w:cs="Roboto Light"/>
      <w:color w:val="auto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85545C"/>
    <w:rPr>
      <w:rFonts w:ascii="Roboto Light" w:eastAsia="Roboto Light" w:hAnsi="Roboto Light" w:cs="Roboto Light"/>
      <w:color w:val="auto"/>
      <w:sz w:val="12"/>
      <w:szCs w:val="12"/>
    </w:rPr>
  </w:style>
  <w:style w:type="paragraph" w:customStyle="1" w:styleId="Italics">
    <w:name w:val="Italics"/>
    <w:basedOn w:val="Normal"/>
    <w:rsid w:val="0085545C"/>
    <w:pPr>
      <w:spacing w:after="0" w:line="240" w:lineRule="auto"/>
    </w:pPr>
    <w:rPr>
      <w:rFonts w:ascii="Tahoma" w:eastAsia="Times New Roman" w:hAnsi="Tahoma" w:cs="Times New Roman"/>
      <w:i/>
      <w:color w:val="auto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19228\OneDrive%20-%20NTT%20DATA%20Business%20Solutions\Documents\NTT%20KIT\NTT%20DATA%20Global%20letterhead%20Word\NTT%20DATA%20Global%20letterhead%20Hyderabad.dotx" TargetMode="External"/></Relationships>
</file>

<file path=word/theme/theme1.xml><?xml version="1.0" encoding="utf-8"?>
<a:theme xmlns:a="http://schemas.openxmlformats.org/drawingml/2006/main" name="Office Theme">
  <a:themeElements>
    <a:clrScheme name="NTT DATA">
      <a:dk1>
        <a:srgbClr val="2E404D"/>
      </a:dk1>
      <a:lt1>
        <a:srgbClr val="FFFFFF"/>
      </a:lt1>
      <a:dk2>
        <a:srgbClr val="2E404D"/>
      </a:dk2>
      <a:lt2>
        <a:srgbClr val="19A3FC"/>
      </a:lt2>
      <a:accent1>
        <a:srgbClr val="070F26"/>
      </a:accent1>
      <a:accent2>
        <a:srgbClr val="0072BC"/>
      </a:accent2>
      <a:accent3>
        <a:srgbClr val="005B96"/>
      </a:accent3>
      <a:accent4>
        <a:srgbClr val="19A3FC"/>
      </a:accent4>
      <a:accent5>
        <a:srgbClr val="00CB5D"/>
      </a:accent5>
      <a:accent6>
        <a:srgbClr val="949494"/>
      </a:accent6>
      <a:hlink>
        <a:srgbClr val="005B96"/>
      </a:hlink>
      <a:folHlink>
        <a:srgbClr val="0072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a6bc27-5d57-4cc4-be66-4aa825f7ece8">
      <UserInfo>
        <DisplayName>Han, Mayleen</DisplayName>
        <AccountId>8511</AccountId>
        <AccountType/>
      </UserInfo>
      <UserInfo>
        <DisplayName>Reeves, Jennifer</DisplayName>
        <AccountId>14719</AccountId>
        <AccountType/>
      </UserInfo>
      <UserInfo>
        <DisplayName>Carmody, Scott</DisplayName>
        <AccountId>7988</AccountId>
        <AccountType/>
      </UserInfo>
      <UserInfo>
        <DisplayName>Laird, Sandra</DisplayName>
        <AccountId>41</AccountId>
        <AccountType/>
      </UserInfo>
      <UserInfo>
        <DisplayName>Thompson, Jayson</DisplayName>
        <AccountId>98</AccountId>
        <AccountType/>
      </UserInfo>
    </SharedWithUsers>
    <BrandIssues xmlns="3a884021-5369-4551-a855-26e134b18cff" xsi:nil="true"/>
    <AccountID xmlns="3a884021-5369-4551-a855-26e134b18cff" xsi:nil="true"/>
    <TaxCatchAll xmlns="88277476-d7b8-4914-a8c1-9da81a4263ec" xsi:nil="true"/>
    <lcf76f155ced4ddcb4097134ff3c332f xmlns="3a884021-5369-4551-a855-26e134b18cf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AAD425DB8944A9429E667FDB02E14" ma:contentTypeVersion="19" ma:contentTypeDescription="Create a new document." ma:contentTypeScope="" ma:versionID="69d4191005cc33b5558b28888f899464">
  <xsd:schema xmlns:xsd="http://www.w3.org/2001/XMLSchema" xmlns:xs="http://www.w3.org/2001/XMLSchema" xmlns:p="http://schemas.microsoft.com/office/2006/metadata/properties" xmlns:ns2="3a884021-5369-4551-a855-26e134b18cff" xmlns:ns3="b9a6bc27-5d57-4cc4-be66-4aa825f7ece8" xmlns:ns4="88277476-d7b8-4914-a8c1-9da81a4263ec" targetNamespace="http://schemas.microsoft.com/office/2006/metadata/properties" ma:root="true" ma:fieldsID="c7f6fa95531064f6fea2d1e55d9b007b" ns2:_="" ns3:_="" ns4:_="">
    <xsd:import namespace="3a884021-5369-4551-a855-26e134b18cff"/>
    <xsd:import namespace="b9a6bc27-5d57-4cc4-be66-4aa825f7ece8"/>
    <xsd:import namespace="88277476-d7b8-4914-a8c1-9da81a426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BrandIssues" minOccurs="0"/>
                <xsd:element ref="ns2:MediaLengthInSeconds" minOccurs="0"/>
                <xsd:element ref="ns2:AccountID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84021-5369-4551-a855-26e134b18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BrandIssues" ma:index="20" nillable="true" ma:displayName="Brand Issues" ma:format="Dropdown" ma:internalName="BrandIssue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AccountID" ma:index="22" nillable="true" ma:displayName="Account ID18" ma:format="Dropdown" ma:internalName="AccountID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6ec8287-7dca-4284-bf64-ff5b888be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6bc27-5d57-4cc4-be66-4aa825f7e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7476-d7b8-4914-a8c1-9da81a4263ec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e311c46b-8afc-4d3d-8401-69db66831144}" ma:internalName="TaxCatchAll" ma:showField="CatchAllData" ma:web="b9a6bc27-5d57-4cc4-be66-4aa825f7ec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AF7D9-0B57-42BB-9D3C-8BDB019F5C0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ADB955F-389B-4455-A237-0A16E187E3B8}">
  <ds:schemaRefs>
    <ds:schemaRef ds:uri="http://schemas.microsoft.com/office/2006/metadata/properties"/>
    <ds:schemaRef ds:uri="http://schemas.microsoft.com/office/infopath/2007/PartnerControls"/>
    <ds:schemaRef ds:uri="b9a6bc27-5d57-4cc4-be66-4aa825f7ece8"/>
    <ds:schemaRef ds:uri="3a884021-5369-4551-a855-26e134b18cff"/>
    <ds:schemaRef ds:uri="88277476-d7b8-4914-a8c1-9da81a4263ec"/>
  </ds:schemaRefs>
</ds:datastoreItem>
</file>

<file path=customXml/itemProps3.xml><?xml version="1.0" encoding="utf-8"?>
<ds:datastoreItem xmlns:ds="http://schemas.openxmlformats.org/officeDocument/2006/customXml" ds:itemID="{E80BBAA0-15FA-4046-BCFC-C7E90AB4A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84021-5369-4551-a855-26e134b18cff"/>
    <ds:schemaRef ds:uri="b9a6bc27-5d57-4cc4-be66-4aa825f7ece8"/>
    <ds:schemaRef ds:uri="88277476-d7b8-4914-a8c1-9da81a426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6222A5-F9A8-4C32-86D9-55CBDF0135A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NTT DATA Global letterhead Hyderabad.dotx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Hussain</dc:creator>
  <cp:keywords>No Restrictions</cp:keywords>
  <dc:description>Base letterhead for NTT DATA Americas</dc:description>
  <cp:lastModifiedBy>Boddula, Tejaswi</cp:lastModifiedBy>
  <cp:revision>3</cp:revision>
  <dcterms:created xsi:type="dcterms:W3CDTF">2024-06-06T10:37:00Z</dcterms:created>
  <dcterms:modified xsi:type="dcterms:W3CDTF">2024-06-06T10:42:00Z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1e031988e274bd39d4592bbd27531ed">
    <vt:lpwstr>Global|22e09cd4-9c82-4af0-9db9-2c9be850668b</vt:lpwstr>
  </property>
  <property fmtid="{D5CDD505-2E9C-101B-9397-08002B2CF9AE}" pid="3" name="TaxCatchAll">
    <vt:lpwstr>2;#Global|22e09cd4-9c82-4af0-9db9-2c9be850668b</vt:lpwstr>
  </property>
  <property fmtid="{D5CDD505-2E9C-101B-9397-08002B2CF9AE}" pid="4" name="Stack Order">
    <vt:lpwstr>3</vt:lpwstr>
  </property>
  <property fmtid="{D5CDD505-2E9C-101B-9397-08002B2CF9AE}" pid="5" name="Sub-Category">
    <vt:lpwstr>;#Template;#</vt:lpwstr>
  </property>
  <property fmtid="{D5CDD505-2E9C-101B-9397-08002B2CF9AE}" pid="6" name="Category">
    <vt:lpwstr>Tools</vt:lpwstr>
  </property>
  <property fmtid="{D5CDD505-2E9C-101B-9397-08002B2CF9AE}" pid="7" name="Geography">
    <vt:lpwstr>2;#Global|22e09cd4-9c82-4af0-9db9-2c9be850668b</vt:lpwstr>
  </property>
  <property fmtid="{D5CDD505-2E9C-101B-9397-08002B2CF9AE}" pid="8" name="TitusGUID">
    <vt:lpwstr>ccd1f56b-beed-490d-93bb-56e713af53b6</vt:lpwstr>
  </property>
  <property fmtid="{D5CDD505-2E9C-101B-9397-08002B2CF9AE}" pid="9" name="Corporate Overview">
    <vt:lpwstr>0</vt:lpwstr>
  </property>
  <property fmtid="{D5CDD505-2E9C-101B-9397-08002B2CF9AE}" pid="10" name="IconOverlay">
    <vt:lpwstr/>
  </property>
  <property fmtid="{D5CDD505-2E9C-101B-9397-08002B2CF9AE}" pid="11" name="DellClassification">
    <vt:lpwstr>No Restrictions</vt:lpwstr>
  </property>
  <property fmtid="{D5CDD505-2E9C-101B-9397-08002B2CF9AE}" pid="12" name="DellSubLabels">
    <vt:lpwstr/>
  </property>
  <property fmtid="{D5CDD505-2E9C-101B-9397-08002B2CF9AE}" pid="13" name="PublishingExpirationDate">
    <vt:lpwstr/>
  </property>
  <property fmtid="{D5CDD505-2E9C-101B-9397-08002B2CF9AE}" pid="14" name="PublishingStartDate">
    <vt:lpwstr/>
  </property>
  <property fmtid="{D5CDD505-2E9C-101B-9397-08002B2CF9AE}" pid="15" name="display_urn:schemas-microsoft-com:office:office#SharedWithUsers">
    <vt:lpwstr>Han, Mayleen;Reeves, Jennifer;Carmody, Scott;Laird, Sandra</vt:lpwstr>
  </property>
  <property fmtid="{D5CDD505-2E9C-101B-9397-08002B2CF9AE}" pid="16" name="SharedWithUsers">
    <vt:lpwstr>8511;#Han, Mayleen;#14719;#Reeves, Jennifer;#7988;#Carmody, Scott;#41;#Laird, Sandra</vt:lpwstr>
  </property>
  <property fmtid="{D5CDD505-2E9C-101B-9397-08002B2CF9AE}" pid="17" name="ContentTypeId">
    <vt:lpwstr>0x010100D8BAAD425DB8944A9429E667FDB02E14</vt:lpwstr>
  </property>
  <property fmtid="{D5CDD505-2E9C-101B-9397-08002B2CF9AE}" pid="18" name="MediaServiceImageTags">
    <vt:lpwstr/>
  </property>
  <property fmtid="{D5CDD505-2E9C-101B-9397-08002B2CF9AE}" pid="19" name="MSIP_Label_4637e5cc-ed1f-4ad6-a881-35c0f1c6f3d8_Enabled">
    <vt:lpwstr>true</vt:lpwstr>
  </property>
  <property fmtid="{D5CDD505-2E9C-101B-9397-08002B2CF9AE}" pid="20" name="MSIP_Label_4637e5cc-ed1f-4ad6-a881-35c0f1c6f3d8_SetDate">
    <vt:lpwstr>2023-10-05T14:45:13Z</vt:lpwstr>
  </property>
  <property fmtid="{D5CDD505-2E9C-101B-9397-08002B2CF9AE}" pid="21" name="MSIP_Label_4637e5cc-ed1f-4ad6-a881-35c0f1c6f3d8_Method">
    <vt:lpwstr>Standard</vt:lpwstr>
  </property>
  <property fmtid="{D5CDD505-2E9C-101B-9397-08002B2CF9AE}" pid="22" name="MSIP_Label_4637e5cc-ed1f-4ad6-a881-35c0f1c6f3d8_Name">
    <vt:lpwstr>General</vt:lpwstr>
  </property>
  <property fmtid="{D5CDD505-2E9C-101B-9397-08002B2CF9AE}" pid="23" name="MSIP_Label_4637e5cc-ed1f-4ad6-a881-35c0f1c6f3d8_SiteId">
    <vt:lpwstr>e3cf3c98-a978-465f-8254-9d541eeea73c</vt:lpwstr>
  </property>
  <property fmtid="{D5CDD505-2E9C-101B-9397-08002B2CF9AE}" pid="24" name="MSIP_Label_4637e5cc-ed1f-4ad6-a881-35c0f1c6f3d8_ActionId">
    <vt:lpwstr>58617799-4475-4db8-8354-449a11e61b8c</vt:lpwstr>
  </property>
  <property fmtid="{D5CDD505-2E9C-101B-9397-08002B2CF9AE}" pid="25" name="MSIP_Label_4637e5cc-ed1f-4ad6-a881-35c0f1c6f3d8_ContentBits">
    <vt:lpwstr>0</vt:lpwstr>
  </property>
</Properties>
</file>