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7EA3" w14:textId="77777777" w:rsidR="00514998" w:rsidRDefault="00514998" w:rsidP="00514998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</w:p>
    <w:p w14:paraId="0CF68700" w14:textId="77777777" w:rsidR="00514998" w:rsidRDefault="00514998" w:rsidP="00514998">
      <w:pPr>
        <w:jc w:val="center"/>
        <w:rPr>
          <w:rFonts w:ascii="Roboto" w:hAnsi="Roboto"/>
          <w:b/>
          <w:bCs/>
          <w:sz w:val="24"/>
          <w:szCs w:val="24"/>
          <w:u w:val="single"/>
        </w:rPr>
      </w:pPr>
    </w:p>
    <w:p w14:paraId="138E3FDA" w14:textId="34A73059" w:rsidR="00514998" w:rsidRPr="001A68CD" w:rsidRDefault="00514998" w:rsidP="00514998">
      <w:pPr>
        <w:jc w:val="center"/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i/>
          <w:noProof/>
          <w:sz w:val="18"/>
          <w:szCs w:val="18"/>
          <w:u w:val="thi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034BD2" wp14:editId="2DC66AAA">
                <wp:simplePos x="0" y="0"/>
                <wp:positionH relativeFrom="column">
                  <wp:posOffset>5280660</wp:posOffset>
                </wp:positionH>
                <wp:positionV relativeFrom="paragraph">
                  <wp:posOffset>316230</wp:posOffset>
                </wp:positionV>
                <wp:extent cx="1174750" cy="1320800"/>
                <wp:effectExtent l="0" t="0" r="254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32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4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5A8F6" w14:textId="77777777" w:rsidR="00514998" w:rsidRPr="00FE7ADC" w:rsidRDefault="00514998" w:rsidP="005149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E7ADC">
                              <w:rPr>
                                <w:sz w:val="18"/>
                                <w:szCs w:val="18"/>
                              </w:rPr>
                              <w:t xml:space="preserve">Affix recent PP size </w:t>
                            </w:r>
                            <w:proofErr w:type="gramStart"/>
                            <w:r w:rsidRPr="00FE7ADC">
                              <w:rPr>
                                <w:sz w:val="18"/>
                                <w:szCs w:val="18"/>
                              </w:rPr>
                              <w:t>photo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34BD2" id="Rectangle 51" o:spid="_x0000_s1026" style="position:absolute;left:0;text-align:left;margin-left:415.8pt;margin-top:24.9pt;width:92.5pt;height:10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" fillcolor="#6182e2 [1300]" strokecolor="#030712 [1604]" strokeweight="1pt">
                <v:fill opacity="30840f"/>
                <v:textbox>
                  <w:txbxContent>
                    <w:p w14:paraId="6A45A8F6" w14:textId="77777777" w:rsidR="00514998" w:rsidRPr="00FE7ADC" w:rsidRDefault="00514998" w:rsidP="005149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FE7ADC">
                        <w:rPr>
                          <w:sz w:val="18"/>
                          <w:szCs w:val="18"/>
                        </w:rPr>
                        <w:t xml:space="preserve">Affix recent PP size </w:t>
                      </w:r>
                      <w:proofErr w:type="gramStart"/>
                      <w:r w:rsidRPr="00FE7ADC">
                        <w:rPr>
                          <w:sz w:val="18"/>
                          <w:szCs w:val="18"/>
                        </w:rPr>
                        <w:t>photo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1A68CD">
        <w:rPr>
          <w:rFonts w:ascii="Roboto" w:hAnsi="Roboto"/>
          <w:b/>
          <w:bCs/>
          <w:sz w:val="24"/>
          <w:szCs w:val="24"/>
          <w:u w:val="single"/>
        </w:rPr>
        <w:t>Candidate’s Declaration Form - India</w:t>
      </w:r>
    </w:p>
    <w:p w14:paraId="166F192B" w14:textId="77777777" w:rsidR="00514998" w:rsidRDefault="00514998" w:rsidP="00514998">
      <w:pPr>
        <w:pStyle w:val="BodyText"/>
        <w:spacing w:line="197" w:lineRule="exact"/>
        <w:ind w:left="227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b/>
          <w:i/>
          <w:sz w:val="18"/>
          <w:szCs w:val="18"/>
          <w:u w:val="thick"/>
        </w:rPr>
        <w:t>Instructions</w:t>
      </w:r>
      <w:r w:rsidRPr="001A68CD">
        <w:rPr>
          <w:rFonts w:ascii="Roboto" w:hAnsi="Roboto"/>
          <w:sz w:val="18"/>
          <w:szCs w:val="18"/>
          <w:u w:val="thick"/>
        </w:rPr>
        <w:t>:</w:t>
      </w:r>
      <w:r w:rsidRPr="001A68CD">
        <w:rPr>
          <w:rFonts w:ascii="Roboto" w:hAnsi="Roboto"/>
          <w:sz w:val="18"/>
          <w:szCs w:val="18"/>
        </w:rPr>
        <w:t xml:space="preserve"> </w:t>
      </w:r>
    </w:p>
    <w:p w14:paraId="3F25464F" w14:textId="77777777" w:rsidR="00514998" w:rsidRDefault="00514998" w:rsidP="00514998">
      <w:pPr>
        <w:pStyle w:val="BodyText"/>
        <w:spacing w:line="197" w:lineRule="exact"/>
        <w:ind w:left="227"/>
        <w:jc w:val="both"/>
        <w:rPr>
          <w:rFonts w:ascii="Roboto" w:hAnsi="Roboto"/>
          <w:sz w:val="18"/>
          <w:szCs w:val="18"/>
        </w:rPr>
      </w:pPr>
    </w:p>
    <w:p w14:paraId="14072DAD" w14:textId="77777777" w:rsidR="00514998" w:rsidRPr="001A68CD" w:rsidRDefault="00514998" w:rsidP="00514998">
      <w:pPr>
        <w:pStyle w:val="BodyText"/>
        <w:spacing w:line="197" w:lineRule="exact"/>
        <w:ind w:left="227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Please provide all the information requested in this form. Incomplete Candidate</w:t>
      </w:r>
    </w:p>
    <w:p w14:paraId="4F7CF724" w14:textId="2FF6D167" w:rsidR="00514998" w:rsidRDefault="00514998" w:rsidP="00514998">
      <w:pPr>
        <w:pStyle w:val="BodyText"/>
        <w:ind w:left="227" w:right="2795"/>
        <w:jc w:val="both"/>
        <w:rPr>
          <w:rFonts w:ascii="Roboto" w:hAnsi="Roboto" w:cs="Open Sans"/>
          <w:color w:val="000000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Declaration Forms (CDFs) will be returned. </w:t>
      </w:r>
      <w:r w:rsidRPr="001A68CD">
        <w:rPr>
          <w:rFonts w:ascii="Roboto" w:hAnsi="Roboto"/>
          <w:b/>
          <w:sz w:val="18"/>
          <w:szCs w:val="18"/>
        </w:rPr>
        <w:t xml:space="preserve">All </w:t>
      </w:r>
      <w:r w:rsidRPr="001A68CD">
        <w:rPr>
          <w:rFonts w:ascii="Roboto" w:hAnsi="Roboto"/>
          <w:sz w:val="18"/>
          <w:szCs w:val="18"/>
        </w:rPr>
        <w:t xml:space="preserve">supporting documents </w:t>
      </w:r>
      <w:r w:rsidRPr="001A68CD">
        <w:rPr>
          <w:rFonts w:ascii="Roboto" w:hAnsi="Roboto"/>
          <w:b/>
          <w:sz w:val="18"/>
          <w:szCs w:val="18"/>
        </w:rPr>
        <w:t xml:space="preserve">must </w:t>
      </w:r>
      <w:r w:rsidRPr="001A68CD">
        <w:rPr>
          <w:rFonts w:ascii="Roboto" w:hAnsi="Roboto"/>
          <w:sz w:val="18"/>
          <w:szCs w:val="18"/>
        </w:rPr>
        <w:t>accompany</w:t>
      </w:r>
      <w:r>
        <w:rPr>
          <w:rFonts w:ascii="Roboto" w:hAnsi="Roboto"/>
          <w:sz w:val="18"/>
          <w:szCs w:val="18"/>
        </w:rPr>
        <w:t xml:space="preserve"> t</w:t>
      </w:r>
      <w:r w:rsidRPr="001A68CD">
        <w:rPr>
          <w:rFonts w:ascii="Roboto" w:hAnsi="Roboto"/>
          <w:sz w:val="18"/>
          <w:szCs w:val="18"/>
        </w:rPr>
        <w:t xml:space="preserve">his form. Photocopies must be </w:t>
      </w:r>
      <w:r w:rsidRPr="001A68CD">
        <w:rPr>
          <w:rFonts w:ascii="Roboto" w:hAnsi="Roboto"/>
          <w:b/>
          <w:sz w:val="18"/>
          <w:szCs w:val="18"/>
        </w:rPr>
        <w:t xml:space="preserve">legible. </w:t>
      </w:r>
      <w:r w:rsidRPr="001A68CD">
        <w:rPr>
          <w:rFonts w:ascii="Roboto" w:hAnsi="Roboto"/>
          <w:sz w:val="18"/>
          <w:szCs w:val="18"/>
        </w:rPr>
        <w:t>We have included a checklist to assist you to complete your application comprehensively</w:t>
      </w:r>
      <w:r w:rsidRPr="001A68CD">
        <w:rPr>
          <w:rFonts w:ascii="Roboto" w:hAnsi="Roboto"/>
          <w:b/>
          <w:sz w:val="18"/>
          <w:szCs w:val="18"/>
        </w:rPr>
        <w:t>.</w:t>
      </w:r>
    </w:p>
    <w:p w14:paraId="0821ED55" w14:textId="77777777"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14:paraId="189A93C6" w14:textId="77777777" w:rsidR="00514998" w:rsidRPr="001A68CD" w:rsidRDefault="00514998" w:rsidP="00514998">
      <w:pPr>
        <w:ind w:left="227"/>
        <w:jc w:val="both"/>
        <w:rPr>
          <w:rFonts w:ascii="Roboto" w:hAnsi="Roboto"/>
          <w:b/>
          <w:sz w:val="18"/>
          <w:szCs w:val="18"/>
        </w:rPr>
      </w:pPr>
      <w:r w:rsidRPr="001A68CD">
        <w:rPr>
          <w:rFonts w:ascii="Roboto" w:hAnsi="Roboto"/>
          <w:b/>
          <w:sz w:val="18"/>
          <w:szCs w:val="18"/>
          <w:u w:val="thick"/>
        </w:rPr>
        <w:t>PERSONAL DETAILS</w:t>
      </w:r>
    </w:p>
    <w:p w14:paraId="7D23C7C0" w14:textId="77777777" w:rsidR="00514998" w:rsidRPr="001A68CD" w:rsidRDefault="00514998" w:rsidP="00514998">
      <w:pPr>
        <w:pStyle w:val="BodyText"/>
        <w:tabs>
          <w:tab w:val="left" w:pos="7410"/>
          <w:tab w:val="left" w:pos="7967"/>
          <w:tab w:val="left" w:pos="9000"/>
        </w:tabs>
        <w:spacing w:before="93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Full</w:t>
      </w:r>
      <w:r w:rsidRPr="001A68CD">
        <w:rPr>
          <w:rFonts w:ascii="Roboto" w:hAnsi="Roboto"/>
          <w:spacing w:val="-3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Name</w:t>
      </w:r>
      <w:r w:rsidRPr="001A68CD">
        <w:rPr>
          <w:rFonts w:ascii="Roboto" w:hAnsi="Roboto"/>
          <w:spacing w:val="-4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(First/Middle/Last):</w:t>
      </w:r>
      <w:r w:rsidRPr="001A68CD">
        <w:rPr>
          <w:rFonts w:ascii="Roboto" w:hAnsi="Roboto"/>
          <w:sz w:val="18"/>
          <w:szCs w:val="18"/>
          <w:u w:val="single"/>
        </w:rPr>
        <w:t xml:space="preserve"> </w:t>
      </w:r>
      <w:r w:rsidRPr="001A68CD">
        <w:rPr>
          <w:rFonts w:ascii="Roboto" w:hAnsi="Roboto"/>
          <w:sz w:val="18"/>
          <w:szCs w:val="18"/>
          <w:u w:val="single"/>
        </w:rPr>
        <w:tab/>
      </w:r>
    </w:p>
    <w:p w14:paraId="60B31320" w14:textId="77777777" w:rsidR="00514998" w:rsidRPr="001A68CD" w:rsidRDefault="00514998" w:rsidP="00514998">
      <w:pPr>
        <w:pStyle w:val="BodyText"/>
        <w:rPr>
          <w:rFonts w:ascii="Roboto" w:hAnsi="Roboto"/>
          <w:sz w:val="18"/>
          <w:szCs w:val="18"/>
        </w:rPr>
      </w:pPr>
    </w:p>
    <w:p w14:paraId="50F18E90" w14:textId="77777777" w:rsidR="00514998" w:rsidRPr="001A68CD" w:rsidRDefault="00514998" w:rsidP="00514998">
      <w:pPr>
        <w:pStyle w:val="BodyText"/>
        <w:tabs>
          <w:tab w:val="left" w:leader="underscore" w:pos="7501"/>
          <w:tab w:val="left" w:pos="9885"/>
        </w:tabs>
        <w:spacing w:before="1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Father</w:t>
      </w:r>
      <w:r>
        <w:rPr>
          <w:rFonts w:ascii="Roboto" w:hAnsi="Roboto"/>
          <w:sz w:val="18"/>
          <w:szCs w:val="18"/>
        </w:rPr>
        <w:t>’</w:t>
      </w:r>
      <w:r w:rsidRPr="001A68CD">
        <w:rPr>
          <w:rFonts w:ascii="Roboto" w:hAnsi="Roboto"/>
          <w:sz w:val="18"/>
          <w:szCs w:val="18"/>
        </w:rPr>
        <w:t>s</w:t>
      </w:r>
      <w:r w:rsidRPr="001A68CD">
        <w:rPr>
          <w:rFonts w:ascii="Roboto" w:hAnsi="Roboto"/>
          <w:spacing w:val="-7"/>
          <w:sz w:val="18"/>
          <w:szCs w:val="18"/>
        </w:rPr>
        <w:t xml:space="preserve"> </w:t>
      </w:r>
      <w:r>
        <w:rPr>
          <w:rFonts w:ascii="Roboto" w:hAnsi="Roboto"/>
          <w:spacing w:val="-7"/>
          <w:sz w:val="18"/>
          <w:szCs w:val="18"/>
        </w:rPr>
        <w:t xml:space="preserve">/ Mother’s </w:t>
      </w:r>
      <w:r w:rsidRPr="001A68CD">
        <w:rPr>
          <w:rFonts w:ascii="Roboto" w:hAnsi="Roboto"/>
          <w:sz w:val="18"/>
          <w:szCs w:val="18"/>
        </w:rPr>
        <w:t>Name</w:t>
      </w:r>
      <w:r>
        <w:rPr>
          <w:rFonts w:ascii="Roboto" w:hAnsi="Roboto"/>
          <w:sz w:val="18"/>
          <w:szCs w:val="18"/>
        </w:rPr>
        <w:t>:</w:t>
      </w:r>
      <w:r w:rsidRPr="001A68CD">
        <w:rPr>
          <w:rFonts w:ascii="Roboto" w:hAnsi="Roboto"/>
          <w:sz w:val="18"/>
          <w:szCs w:val="18"/>
        </w:rPr>
        <w:tab/>
      </w:r>
    </w:p>
    <w:p w14:paraId="5DF6FF48" w14:textId="77777777" w:rsidR="00514998" w:rsidRPr="001A68CD" w:rsidRDefault="00514998" w:rsidP="00514998">
      <w:pPr>
        <w:pStyle w:val="BodyText"/>
        <w:spacing w:before="9"/>
        <w:rPr>
          <w:rFonts w:ascii="Roboto" w:hAnsi="Roboto"/>
          <w:sz w:val="18"/>
          <w:szCs w:val="18"/>
        </w:rPr>
      </w:pPr>
    </w:p>
    <w:p w14:paraId="67AC463E" w14:textId="77777777" w:rsidR="00514998" w:rsidRDefault="00514998" w:rsidP="00514998">
      <w:pPr>
        <w:pStyle w:val="BodyText"/>
        <w:tabs>
          <w:tab w:val="left" w:pos="4278"/>
          <w:tab w:val="left" w:pos="8226"/>
          <w:tab w:val="left" w:pos="9717"/>
          <w:tab w:val="left" w:pos="10878"/>
        </w:tabs>
        <w:spacing w:before="92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Date of</w:t>
      </w:r>
      <w:r w:rsidRPr="001A68CD">
        <w:rPr>
          <w:rFonts w:ascii="Roboto" w:hAnsi="Roboto"/>
          <w:spacing w:val="-3"/>
          <w:sz w:val="18"/>
          <w:szCs w:val="18"/>
        </w:rPr>
        <w:t xml:space="preserve"> </w:t>
      </w:r>
      <w:r>
        <w:rPr>
          <w:rFonts w:ascii="Roboto" w:hAnsi="Roboto"/>
          <w:sz w:val="18"/>
          <w:szCs w:val="18"/>
        </w:rPr>
        <w:t>B</w:t>
      </w:r>
      <w:r w:rsidRPr="001A68CD">
        <w:rPr>
          <w:rFonts w:ascii="Roboto" w:hAnsi="Roboto"/>
          <w:sz w:val="18"/>
          <w:szCs w:val="18"/>
        </w:rPr>
        <w:t>irth</w:t>
      </w:r>
      <w:r w:rsidRPr="001A68CD">
        <w:rPr>
          <w:rFonts w:ascii="Roboto" w:hAnsi="Roboto"/>
          <w:spacing w:val="-4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(DD/MM/YY): _</w:t>
      </w:r>
      <w:r w:rsidRPr="001A68CD">
        <w:rPr>
          <w:rFonts w:ascii="Roboto" w:hAnsi="Roboto"/>
          <w:sz w:val="18"/>
          <w:szCs w:val="18"/>
          <w:u w:val="single"/>
        </w:rPr>
        <w:t xml:space="preserve"> </w:t>
      </w:r>
      <w:r w:rsidRPr="001A68CD"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>Mobile</w:t>
      </w:r>
      <w:r w:rsidRPr="001A68CD">
        <w:rPr>
          <w:rFonts w:ascii="Roboto" w:hAnsi="Roboto"/>
          <w:spacing w:val="-2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Number:</w:t>
      </w:r>
      <w:r w:rsidRPr="000A3F2F">
        <w:t xml:space="preserve"> ______________________</w:t>
      </w:r>
      <w:r>
        <w:t>_____________</w:t>
      </w:r>
      <w:r w:rsidRPr="000A3F2F">
        <w:t>_</w:t>
      </w:r>
      <w:r>
        <w:rPr>
          <w:rFonts w:ascii="Roboto" w:hAnsi="Roboto"/>
          <w:sz w:val="18"/>
          <w:szCs w:val="18"/>
          <w:u w:val="single"/>
        </w:rPr>
        <w:t xml:space="preserve"> </w:t>
      </w:r>
      <w:r w:rsidRPr="001A68CD">
        <w:rPr>
          <w:rFonts w:ascii="Roboto" w:hAnsi="Roboto"/>
          <w:sz w:val="18"/>
          <w:szCs w:val="18"/>
        </w:rPr>
        <w:t>Nationality:</w:t>
      </w:r>
      <w:r>
        <w:rPr>
          <w:rFonts w:ascii="Roboto" w:hAnsi="Roboto"/>
          <w:sz w:val="18"/>
          <w:szCs w:val="18"/>
        </w:rPr>
        <w:t xml:space="preserve"> ______________</w:t>
      </w:r>
    </w:p>
    <w:p w14:paraId="570FB79A" w14:textId="77777777" w:rsidR="00514998" w:rsidRPr="001A68CD" w:rsidRDefault="00514998" w:rsidP="00514998">
      <w:pPr>
        <w:pStyle w:val="BodyText"/>
        <w:tabs>
          <w:tab w:val="left" w:pos="4278"/>
          <w:tab w:val="left" w:pos="8226"/>
          <w:tab w:val="left" w:pos="9717"/>
          <w:tab w:val="left" w:pos="10878"/>
        </w:tabs>
        <w:spacing w:before="92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Passport</w:t>
      </w:r>
      <w:r w:rsidRPr="001A68CD">
        <w:rPr>
          <w:rFonts w:ascii="Roboto" w:hAnsi="Roboto"/>
          <w:spacing w:val="-3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Number:</w:t>
      </w:r>
      <w:r>
        <w:rPr>
          <w:rFonts w:ascii="Roboto" w:hAnsi="Roboto"/>
          <w:sz w:val="18"/>
          <w:szCs w:val="18"/>
        </w:rPr>
        <w:t xml:space="preserve"> __________________________</w:t>
      </w:r>
      <w:r w:rsidRPr="001A68CD">
        <w:rPr>
          <w:rFonts w:ascii="Roboto" w:hAnsi="Roboto"/>
          <w:sz w:val="18"/>
          <w:szCs w:val="18"/>
        </w:rPr>
        <w:t>Date</w:t>
      </w:r>
      <w:r w:rsidRPr="001A68CD">
        <w:rPr>
          <w:rFonts w:ascii="Roboto" w:hAnsi="Roboto"/>
          <w:spacing w:val="-2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of</w:t>
      </w:r>
      <w:r w:rsidRPr="001A68CD">
        <w:rPr>
          <w:rFonts w:ascii="Roboto" w:hAnsi="Roboto"/>
          <w:spacing w:val="-1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issue:</w:t>
      </w:r>
      <w:r w:rsidRPr="001A68CD">
        <w:rPr>
          <w:rFonts w:ascii="Roboto" w:hAnsi="Roboto"/>
          <w:sz w:val="18"/>
          <w:szCs w:val="18"/>
          <w:u w:val="single"/>
        </w:rPr>
        <w:t xml:space="preserve"> </w:t>
      </w:r>
      <w:r w:rsidRPr="000A3F2F">
        <w:t>__</w:t>
      </w:r>
      <w:r>
        <w:t>___________</w:t>
      </w:r>
      <w:r w:rsidRPr="000A3F2F">
        <w:t>_______________</w:t>
      </w:r>
      <w:proofErr w:type="gramStart"/>
      <w:r w:rsidRPr="000A3F2F">
        <w:t xml:space="preserve">_  </w:t>
      </w:r>
      <w:r w:rsidRPr="001A68CD">
        <w:rPr>
          <w:rFonts w:ascii="Roboto" w:hAnsi="Roboto"/>
          <w:sz w:val="18"/>
          <w:szCs w:val="18"/>
        </w:rPr>
        <w:t>Date</w:t>
      </w:r>
      <w:proofErr w:type="gramEnd"/>
      <w:r w:rsidRPr="001A68CD">
        <w:rPr>
          <w:rFonts w:ascii="Roboto" w:hAnsi="Roboto"/>
          <w:sz w:val="18"/>
          <w:szCs w:val="18"/>
        </w:rPr>
        <w:t xml:space="preserve"> of</w:t>
      </w:r>
      <w:r w:rsidRPr="001A68CD">
        <w:rPr>
          <w:rFonts w:ascii="Roboto" w:hAnsi="Roboto"/>
          <w:spacing w:val="-2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expiry:</w:t>
      </w:r>
      <w:r w:rsidRPr="001A68CD">
        <w:rPr>
          <w:rFonts w:ascii="Roboto" w:hAnsi="Roboto"/>
          <w:spacing w:val="-3"/>
          <w:sz w:val="18"/>
          <w:szCs w:val="18"/>
        </w:rPr>
        <w:t xml:space="preserve"> </w:t>
      </w:r>
      <w:r>
        <w:rPr>
          <w:rFonts w:ascii="Roboto" w:hAnsi="Roboto"/>
          <w:spacing w:val="-3"/>
          <w:sz w:val="18"/>
          <w:szCs w:val="18"/>
        </w:rPr>
        <w:t>________________________</w:t>
      </w:r>
    </w:p>
    <w:p w14:paraId="11036B2F" w14:textId="77777777" w:rsidR="00514998" w:rsidRPr="001A68CD" w:rsidRDefault="00514998" w:rsidP="00514998">
      <w:pPr>
        <w:pStyle w:val="BodyText"/>
        <w:rPr>
          <w:rFonts w:ascii="Roboto" w:hAnsi="Roboto"/>
          <w:sz w:val="18"/>
          <w:szCs w:val="18"/>
        </w:rPr>
      </w:pPr>
    </w:p>
    <w:p w14:paraId="4B33B48D" w14:textId="77777777" w:rsidR="00514998" w:rsidRPr="001A68CD" w:rsidRDefault="00514998" w:rsidP="00514998">
      <w:pPr>
        <w:pStyle w:val="BodyText"/>
        <w:tabs>
          <w:tab w:val="left" w:pos="9743"/>
          <w:tab w:val="left" w:pos="10904"/>
        </w:tabs>
        <w:spacing w:before="93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PAN Number / Social Security Number (If worked/studied in the US/Any other</w:t>
      </w:r>
      <w:r w:rsidRPr="001A68CD">
        <w:rPr>
          <w:rFonts w:ascii="Roboto" w:hAnsi="Roboto"/>
          <w:spacing w:val="-34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Country)</w:t>
      </w:r>
      <w:r w:rsidRPr="001A68CD">
        <w:rPr>
          <w:rFonts w:ascii="Roboto" w:hAnsi="Roboto"/>
          <w:spacing w:val="-3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  <w:u w:val="single"/>
        </w:rPr>
        <w:t xml:space="preserve"> </w:t>
      </w:r>
      <w:r w:rsidRPr="001A68CD">
        <w:rPr>
          <w:rFonts w:ascii="Roboto" w:hAnsi="Roboto"/>
          <w:sz w:val="18"/>
          <w:szCs w:val="18"/>
          <w:u w:val="single"/>
        </w:rPr>
        <w:tab/>
      </w:r>
    </w:p>
    <w:p w14:paraId="19A27432" w14:textId="77777777"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14:paraId="08505605" w14:textId="77777777" w:rsidR="00514998" w:rsidRPr="001A68CD" w:rsidRDefault="00514998" w:rsidP="00514998">
      <w:pPr>
        <w:spacing w:line="225" w:lineRule="exact"/>
        <w:ind w:left="103"/>
        <w:rPr>
          <w:rFonts w:ascii="Roboto" w:hAnsi="Roboto"/>
          <w:b/>
          <w:sz w:val="18"/>
          <w:szCs w:val="18"/>
        </w:rPr>
      </w:pPr>
      <w:r w:rsidRPr="001A68CD">
        <w:rPr>
          <w:rFonts w:ascii="Roboto" w:hAnsi="Roboto"/>
          <w:b/>
          <w:sz w:val="18"/>
          <w:szCs w:val="18"/>
          <w:u w:val="thick"/>
        </w:rPr>
        <w:t>Change of Name if Applicable</w:t>
      </w:r>
    </w:p>
    <w:p w14:paraId="0D00A59B" w14:textId="0A6FD28E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  <w:r w:rsidRPr="001A68CD">
        <w:rPr>
          <w:rFonts w:ascii="Roboto" w:hAnsi="Roboto"/>
          <w:sz w:val="18"/>
          <w:szCs w:val="18"/>
        </w:rPr>
        <w:t>Former</w:t>
      </w:r>
      <w:r w:rsidRPr="001A68CD">
        <w:rPr>
          <w:rFonts w:ascii="Roboto" w:hAnsi="Roboto"/>
          <w:spacing w:val="-8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Name/Maiden</w:t>
      </w:r>
      <w:r w:rsidRPr="001A68CD">
        <w:rPr>
          <w:rFonts w:ascii="Roboto" w:hAnsi="Roboto"/>
          <w:spacing w:val="-7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Name</w:t>
      </w:r>
      <w:r w:rsidRPr="001A68CD">
        <w:rPr>
          <w:rFonts w:ascii="Roboto" w:hAnsi="Roboto"/>
          <w:spacing w:val="-1"/>
          <w:sz w:val="18"/>
          <w:szCs w:val="18"/>
        </w:rPr>
        <w:t xml:space="preserve"> </w:t>
      </w:r>
      <w:r w:rsidRPr="001A68CD">
        <w:rPr>
          <w:rFonts w:ascii="Roboto" w:hAnsi="Roboto"/>
          <w:w w:val="99"/>
          <w:sz w:val="18"/>
          <w:szCs w:val="18"/>
          <w:u w:val="single"/>
        </w:rPr>
        <w:tab/>
      </w:r>
      <w:r w:rsidRPr="001A68CD">
        <w:rPr>
          <w:rFonts w:ascii="Roboto" w:hAnsi="Roboto"/>
          <w:sz w:val="18"/>
          <w:szCs w:val="18"/>
          <w:u w:val="single"/>
        </w:rPr>
        <w:tab/>
      </w:r>
      <w:r w:rsidRPr="001A68CD">
        <w:rPr>
          <w:rFonts w:ascii="Roboto" w:hAnsi="Roboto"/>
          <w:sz w:val="18"/>
          <w:szCs w:val="18"/>
          <w:u w:val="single"/>
        </w:rPr>
        <w:tab/>
      </w:r>
      <w:r w:rsidRPr="001A68CD">
        <w:rPr>
          <w:rFonts w:ascii="Roboto" w:hAnsi="Roboto"/>
          <w:sz w:val="18"/>
          <w:szCs w:val="18"/>
        </w:rPr>
        <w:t xml:space="preserve"> Date of</w:t>
      </w:r>
      <w:r w:rsidRPr="001A68CD">
        <w:rPr>
          <w:rFonts w:ascii="Roboto" w:hAnsi="Roboto"/>
          <w:spacing w:val="-4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Name</w:t>
      </w:r>
      <w:r w:rsidRPr="001A68CD">
        <w:rPr>
          <w:rFonts w:ascii="Roboto" w:hAnsi="Roboto"/>
          <w:spacing w:val="-4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Change</w:t>
      </w:r>
      <w:r w:rsidRPr="001A68CD">
        <w:rPr>
          <w:rFonts w:ascii="Roboto" w:hAnsi="Roboto"/>
          <w:sz w:val="18"/>
          <w:szCs w:val="18"/>
          <w:u w:val="single"/>
        </w:rPr>
        <w:t xml:space="preserve"> </w:t>
      </w:r>
      <w:r w:rsidRPr="001A68CD">
        <w:rPr>
          <w:rFonts w:ascii="Roboto" w:hAnsi="Roboto"/>
          <w:sz w:val="18"/>
          <w:szCs w:val="18"/>
          <w:u w:val="single"/>
        </w:rPr>
        <w:tab/>
      </w:r>
    </w:p>
    <w:tbl>
      <w:tblPr>
        <w:tblStyle w:val="TableGrid2"/>
        <w:tblW w:w="0" w:type="auto"/>
        <w:tblInd w:w="103" w:type="dxa"/>
        <w:tblLook w:val="04A0" w:firstRow="1" w:lastRow="0" w:firstColumn="1" w:lastColumn="0" w:noHBand="0" w:noVBand="1"/>
      </w:tblPr>
      <w:tblGrid>
        <w:gridCol w:w="4893"/>
        <w:gridCol w:w="4894"/>
      </w:tblGrid>
      <w:tr w:rsidR="00514998" w:rsidRPr="00514998" w14:paraId="2B10C852" w14:textId="77777777" w:rsidTr="0058028C">
        <w:tc>
          <w:tcPr>
            <w:tcW w:w="4956" w:type="dxa"/>
          </w:tcPr>
          <w:p w14:paraId="044ADFAA" w14:textId="77777777" w:rsidR="00514998" w:rsidRPr="00514998" w:rsidRDefault="00514998" w:rsidP="00514998">
            <w:pPr>
              <w:tabs>
                <w:tab w:val="left" w:pos="4817"/>
                <w:tab w:val="left" w:pos="5201"/>
                <w:tab w:val="left" w:pos="9923"/>
              </w:tabs>
              <w:spacing w:after="0" w:line="480" w:lineRule="auto"/>
              <w:rPr>
                <w:rFonts w:ascii="Roboto" w:hAnsi="Roboto"/>
                <w:sz w:val="18"/>
                <w:szCs w:val="18"/>
                <w:u w:val="single"/>
              </w:rPr>
            </w:pPr>
            <w:r w:rsidRPr="00514998">
              <w:rPr>
                <w:rFonts w:ascii="Roboto" w:hAnsi="Roboto"/>
                <w:b/>
                <w:sz w:val="18"/>
                <w:szCs w:val="18"/>
                <w:u w:val="thick"/>
              </w:rPr>
              <w:t>Current Address</w:t>
            </w:r>
          </w:p>
        </w:tc>
        <w:tc>
          <w:tcPr>
            <w:tcW w:w="4957" w:type="dxa"/>
          </w:tcPr>
          <w:p w14:paraId="47733DA5" w14:textId="77777777" w:rsidR="00514998" w:rsidRPr="00514998" w:rsidRDefault="00514998" w:rsidP="00514998">
            <w:pPr>
              <w:tabs>
                <w:tab w:val="left" w:pos="4817"/>
                <w:tab w:val="left" w:pos="5201"/>
                <w:tab w:val="left" w:pos="9923"/>
              </w:tabs>
              <w:spacing w:after="0" w:line="480" w:lineRule="auto"/>
              <w:rPr>
                <w:rFonts w:ascii="Roboto" w:hAnsi="Roboto"/>
                <w:sz w:val="18"/>
                <w:szCs w:val="18"/>
                <w:u w:val="single"/>
              </w:rPr>
            </w:pPr>
            <w:r w:rsidRPr="00514998">
              <w:rPr>
                <w:rFonts w:ascii="Roboto" w:hAnsi="Roboto"/>
                <w:b/>
                <w:sz w:val="18"/>
                <w:szCs w:val="18"/>
                <w:u w:val="thick"/>
              </w:rPr>
              <w:t>Permanent</w:t>
            </w:r>
            <w:r w:rsidRPr="00514998">
              <w:rPr>
                <w:rFonts w:ascii="Roboto" w:hAnsi="Roboto"/>
                <w:b/>
                <w:spacing w:val="4"/>
                <w:sz w:val="18"/>
                <w:szCs w:val="18"/>
                <w:u w:val="thick"/>
              </w:rPr>
              <w:t xml:space="preserve"> </w:t>
            </w:r>
            <w:r w:rsidRPr="00514998">
              <w:rPr>
                <w:rFonts w:ascii="Roboto" w:hAnsi="Roboto"/>
                <w:b/>
                <w:sz w:val="18"/>
                <w:szCs w:val="18"/>
                <w:u w:val="thick"/>
              </w:rPr>
              <w:t>Address</w:t>
            </w:r>
          </w:p>
        </w:tc>
      </w:tr>
      <w:tr w:rsidR="00514998" w:rsidRPr="00514998" w14:paraId="3A0599A4" w14:textId="77777777" w:rsidTr="0058028C">
        <w:tc>
          <w:tcPr>
            <w:tcW w:w="4956" w:type="dxa"/>
          </w:tcPr>
          <w:p w14:paraId="3DE1C26A" w14:textId="77777777" w:rsidR="00514998" w:rsidRPr="00514998" w:rsidRDefault="00514998" w:rsidP="00514998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>Door</w:t>
            </w:r>
            <w:r w:rsidRPr="00514998">
              <w:rPr>
                <w:rFonts w:ascii="Roboto" w:eastAsia="Roboto Light" w:hAnsi="Roboto" w:cs="Roboto Light"/>
                <w:spacing w:val="-12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>No./Street:</w:t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City: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</w:p>
          <w:p w14:paraId="18EC2112" w14:textId="77777777" w:rsidR="00514998" w:rsidRPr="00514998" w:rsidRDefault="00514998" w:rsidP="00514998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State: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</w:p>
          <w:p w14:paraId="35BD6ABC" w14:textId="77777777" w:rsidR="00514998" w:rsidRPr="00514998" w:rsidRDefault="00514998" w:rsidP="00514998">
            <w:pPr>
              <w:widowControl w:val="0"/>
              <w:tabs>
                <w:tab w:val="left" w:pos="4572"/>
              </w:tabs>
              <w:autoSpaceDE w:val="0"/>
              <w:autoSpaceDN w:val="0"/>
              <w:spacing w:after="0" w:line="227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Pin: ________________________________________________</w:t>
            </w:r>
          </w:p>
          <w:p w14:paraId="3EB474CE" w14:textId="77777777" w:rsidR="00514998" w:rsidRPr="00514998" w:rsidRDefault="00514998" w:rsidP="00514998">
            <w:pPr>
              <w:widowControl w:val="0"/>
              <w:tabs>
                <w:tab w:val="left" w:pos="4572"/>
              </w:tabs>
              <w:autoSpaceDE w:val="0"/>
              <w:autoSpaceDN w:val="0"/>
              <w:spacing w:after="0" w:line="227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2BF1D9C1" w14:textId="77777777" w:rsidR="00514998" w:rsidRPr="00514998" w:rsidRDefault="00514998" w:rsidP="00514998">
            <w:pPr>
              <w:widowControl w:val="0"/>
              <w:tabs>
                <w:tab w:val="left" w:pos="4581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Period of</w:t>
            </w:r>
            <w:r w:rsidRPr="00514998">
              <w:rPr>
                <w:rFonts w:ascii="Roboto" w:eastAsia="Roboto Light" w:hAnsi="Roboto" w:cs="Roboto Light"/>
                <w:spacing w:val="-2"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Stay: _____________________________________</w:t>
            </w:r>
          </w:p>
          <w:p w14:paraId="783B8F8F" w14:textId="77777777" w:rsidR="00514998" w:rsidRPr="00514998" w:rsidRDefault="00514998" w:rsidP="00514998">
            <w:pPr>
              <w:widowControl w:val="0"/>
              <w:tabs>
                <w:tab w:val="left" w:pos="4581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1FFF67F9" w14:textId="77777777" w:rsidR="00514998" w:rsidRPr="00514998" w:rsidRDefault="00514998" w:rsidP="00514998">
            <w:pPr>
              <w:widowControl w:val="0"/>
              <w:tabs>
                <w:tab w:val="left" w:pos="4615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Landmark: _________________________________________</w:t>
            </w:r>
          </w:p>
          <w:p w14:paraId="24447B39" w14:textId="77777777" w:rsidR="00514998" w:rsidRPr="00514998" w:rsidRDefault="00514998" w:rsidP="00514998">
            <w:pPr>
              <w:widowControl w:val="0"/>
              <w:tabs>
                <w:tab w:val="left" w:pos="4713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Landline: ________________________________________</w:t>
            </w:r>
          </w:p>
          <w:p w14:paraId="72380349" w14:textId="77777777" w:rsidR="00514998" w:rsidRPr="00514998" w:rsidRDefault="00514998" w:rsidP="00514998">
            <w:pPr>
              <w:widowControl w:val="0"/>
              <w:tabs>
                <w:tab w:val="left" w:pos="4713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69E2EF98" w14:textId="77777777" w:rsidR="00514998" w:rsidRPr="00514998" w:rsidRDefault="00514998" w:rsidP="00514998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Is your residence your own or a rented</w:t>
            </w:r>
            <w:r w:rsidRPr="00514998">
              <w:rPr>
                <w:rFonts w:ascii="Roboto" w:eastAsia="Roboto Light" w:hAnsi="Roboto" w:cs="Roboto Light"/>
                <w:spacing w:val="-19"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place?</w:t>
            </w:r>
            <w:r w:rsidRPr="00514998">
              <w:rPr>
                <w:rFonts w:ascii="Roboto" w:eastAsia="Roboto Light" w:hAnsi="Roboto" w:cs="Roboto Light"/>
                <w:spacing w:val="-4"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 xml:space="preserve"> If rented, please provide details of the</w:t>
            </w:r>
            <w:r w:rsidRPr="00514998">
              <w:rPr>
                <w:rFonts w:ascii="Roboto" w:eastAsia="Roboto Light" w:hAnsi="Roboto" w:cs="Roboto Light"/>
                <w:spacing w:val="-8"/>
                <w:sz w:val="18"/>
                <w:szCs w:val="18"/>
              </w:rPr>
              <w:t xml:space="preserve"> </w:t>
            </w:r>
            <w:proofErr w:type="gramStart"/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Landlord</w:t>
            </w:r>
            <w:proofErr w:type="gramEnd"/>
          </w:p>
          <w:p w14:paraId="420E7F99" w14:textId="77777777" w:rsidR="00514998" w:rsidRPr="00514998" w:rsidRDefault="00514998" w:rsidP="00514998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4141E135" w14:textId="77777777" w:rsidR="00514998" w:rsidRPr="00514998" w:rsidRDefault="00514998" w:rsidP="00514998">
            <w:pPr>
              <w:widowControl w:val="0"/>
              <w:tabs>
                <w:tab w:val="left" w:pos="4648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Name: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______________________________________________</w:t>
            </w:r>
          </w:p>
          <w:p w14:paraId="176972D1" w14:textId="77777777" w:rsidR="00514998" w:rsidRPr="00514998" w:rsidRDefault="00514998" w:rsidP="00514998">
            <w:pPr>
              <w:widowControl w:val="0"/>
              <w:tabs>
                <w:tab w:val="left" w:pos="4648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4366771F" w14:textId="77777777"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pacing w:val="-3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Address: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______________________________________________</w:t>
            </w:r>
          </w:p>
          <w:p w14:paraId="4CF4A6C5" w14:textId="77777777"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>_______________________________________________________</w:t>
            </w:r>
          </w:p>
          <w:p w14:paraId="60AEAA7B" w14:textId="77777777" w:rsidR="00514998" w:rsidRPr="00514998" w:rsidRDefault="00514998" w:rsidP="00514998">
            <w:pPr>
              <w:widowControl w:val="0"/>
              <w:tabs>
                <w:tab w:val="left" w:leader="underscore" w:pos="2569"/>
                <w:tab w:val="left" w:pos="4842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 xml:space="preserve">City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514998">
              <w:rPr>
                <w:rFonts w:ascii="Roboto" w:eastAsia="Roboto Light" w:hAnsi="Roboto" w:cs="Roboto Light"/>
                <w:w w:val="99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State: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</w:t>
            </w:r>
          </w:p>
          <w:p w14:paraId="27CF2580" w14:textId="77777777" w:rsidR="00514998" w:rsidRPr="00514998" w:rsidRDefault="00514998" w:rsidP="00514998">
            <w:pPr>
              <w:widowControl w:val="0"/>
              <w:tabs>
                <w:tab w:val="left" w:pos="3403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Pin: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__________________________</w:t>
            </w:r>
          </w:p>
        </w:tc>
        <w:tc>
          <w:tcPr>
            <w:tcW w:w="4957" w:type="dxa"/>
          </w:tcPr>
          <w:p w14:paraId="50DE59CB" w14:textId="77777777" w:rsidR="00514998" w:rsidRPr="00514998" w:rsidRDefault="00514998" w:rsidP="00514998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>Door</w:t>
            </w:r>
            <w:r w:rsidRPr="00514998">
              <w:rPr>
                <w:rFonts w:ascii="Roboto" w:eastAsia="Roboto Light" w:hAnsi="Roboto" w:cs="Roboto Light"/>
                <w:spacing w:val="-12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>No./Street:</w:t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b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City: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</w:p>
          <w:p w14:paraId="7D27A6B8" w14:textId="77777777" w:rsidR="00514998" w:rsidRPr="00514998" w:rsidRDefault="00514998" w:rsidP="00514998">
            <w:pPr>
              <w:widowControl w:val="0"/>
              <w:tabs>
                <w:tab w:val="left" w:pos="2524"/>
                <w:tab w:val="left" w:pos="4503"/>
                <w:tab w:val="left" w:pos="4627"/>
              </w:tabs>
              <w:autoSpaceDE w:val="0"/>
              <w:autoSpaceDN w:val="0"/>
              <w:spacing w:after="0" w:line="242" w:lineRule="auto"/>
              <w:ind w:left="222" w:right="449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State: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</w:p>
          <w:p w14:paraId="7533E936" w14:textId="77777777" w:rsidR="00514998" w:rsidRPr="00514998" w:rsidRDefault="00514998" w:rsidP="00514998">
            <w:pPr>
              <w:widowControl w:val="0"/>
              <w:tabs>
                <w:tab w:val="left" w:pos="4572"/>
              </w:tabs>
              <w:autoSpaceDE w:val="0"/>
              <w:autoSpaceDN w:val="0"/>
              <w:spacing w:after="0" w:line="227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Pin: ________________________________________________</w:t>
            </w:r>
          </w:p>
          <w:p w14:paraId="6386ACEF" w14:textId="77777777" w:rsidR="00514998" w:rsidRPr="00514998" w:rsidRDefault="00514998" w:rsidP="00514998">
            <w:pPr>
              <w:widowControl w:val="0"/>
              <w:tabs>
                <w:tab w:val="left" w:pos="4572"/>
              </w:tabs>
              <w:autoSpaceDE w:val="0"/>
              <w:autoSpaceDN w:val="0"/>
              <w:spacing w:after="0" w:line="227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40A53174" w14:textId="77777777" w:rsidR="00514998" w:rsidRPr="00514998" w:rsidRDefault="00514998" w:rsidP="00514998">
            <w:pPr>
              <w:widowControl w:val="0"/>
              <w:tabs>
                <w:tab w:val="left" w:pos="4581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Period of</w:t>
            </w:r>
            <w:r w:rsidRPr="00514998">
              <w:rPr>
                <w:rFonts w:ascii="Roboto" w:eastAsia="Roboto Light" w:hAnsi="Roboto" w:cs="Roboto Light"/>
                <w:spacing w:val="-2"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Stay: _____________________________________</w:t>
            </w:r>
          </w:p>
          <w:p w14:paraId="1C6706CF" w14:textId="77777777" w:rsidR="00514998" w:rsidRPr="00514998" w:rsidRDefault="00514998" w:rsidP="00514998">
            <w:pPr>
              <w:widowControl w:val="0"/>
              <w:tabs>
                <w:tab w:val="left" w:pos="4581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377CFA9B" w14:textId="77777777" w:rsidR="00514998" w:rsidRPr="00514998" w:rsidRDefault="00514998" w:rsidP="00514998">
            <w:pPr>
              <w:widowControl w:val="0"/>
              <w:tabs>
                <w:tab w:val="left" w:pos="4615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Landmark: _________________________________________</w:t>
            </w:r>
          </w:p>
          <w:p w14:paraId="50A6EA1E" w14:textId="77777777" w:rsidR="00514998" w:rsidRPr="00514998" w:rsidRDefault="00514998" w:rsidP="00514998">
            <w:pPr>
              <w:widowControl w:val="0"/>
              <w:tabs>
                <w:tab w:val="left" w:pos="4713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Landline: ________________________________________</w:t>
            </w:r>
          </w:p>
          <w:p w14:paraId="2E706AA0" w14:textId="77777777" w:rsidR="00514998" w:rsidRPr="00514998" w:rsidRDefault="00514998" w:rsidP="00514998">
            <w:pPr>
              <w:widowControl w:val="0"/>
              <w:tabs>
                <w:tab w:val="left" w:pos="4713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29B73AEB" w14:textId="77777777" w:rsidR="00514998" w:rsidRPr="00514998" w:rsidRDefault="00514998" w:rsidP="00514998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Is your residence your own or a rented</w:t>
            </w:r>
            <w:r w:rsidRPr="00514998">
              <w:rPr>
                <w:rFonts w:ascii="Roboto" w:eastAsia="Roboto Light" w:hAnsi="Roboto" w:cs="Roboto Light"/>
                <w:spacing w:val="-19"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place?</w:t>
            </w:r>
            <w:r w:rsidRPr="00514998">
              <w:rPr>
                <w:rFonts w:ascii="Roboto" w:eastAsia="Roboto Light" w:hAnsi="Roboto" w:cs="Roboto Light"/>
                <w:spacing w:val="-4"/>
                <w:sz w:val="18"/>
                <w:szCs w:val="18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ab/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 xml:space="preserve"> If rented, please provide details of the</w:t>
            </w:r>
            <w:r w:rsidRPr="00514998">
              <w:rPr>
                <w:rFonts w:ascii="Roboto" w:eastAsia="Roboto Light" w:hAnsi="Roboto" w:cs="Roboto Light"/>
                <w:spacing w:val="-8"/>
                <w:sz w:val="18"/>
                <w:szCs w:val="18"/>
              </w:rPr>
              <w:t xml:space="preserve"> </w:t>
            </w:r>
            <w:proofErr w:type="gramStart"/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Landlord</w:t>
            </w:r>
            <w:proofErr w:type="gramEnd"/>
          </w:p>
          <w:p w14:paraId="755C0516" w14:textId="77777777" w:rsidR="00514998" w:rsidRPr="00514998" w:rsidRDefault="00514998" w:rsidP="00514998">
            <w:pPr>
              <w:widowControl w:val="0"/>
              <w:tabs>
                <w:tab w:val="left" w:pos="5160"/>
              </w:tabs>
              <w:autoSpaceDE w:val="0"/>
              <w:autoSpaceDN w:val="0"/>
              <w:spacing w:after="0" w:line="240" w:lineRule="auto"/>
              <w:ind w:left="222" w:right="38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663C1447" w14:textId="77777777" w:rsidR="00514998" w:rsidRPr="00514998" w:rsidRDefault="00514998" w:rsidP="00514998">
            <w:pPr>
              <w:widowControl w:val="0"/>
              <w:tabs>
                <w:tab w:val="left" w:pos="4648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  <w:u w:val="single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Name: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  <w:u w:val="single"/>
              </w:rPr>
              <w:t xml:space="preserve"> ______________________________________________</w:t>
            </w:r>
          </w:p>
          <w:p w14:paraId="29E2C83A" w14:textId="77777777" w:rsidR="00514998" w:rsidRPr="00514998" w:rsidRDefault="00514998" w:rsidP="00514998">
            <w:pPr>
              <w:widowControl w:val="0"/>
              <w:tabs>
                <w:tab w:val="left" w:pos="4648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</w:p>
          <w:p w14:paraId="7C282A24" w14:textId="77777777"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pacing w:val="-3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Address: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______________________________________________</w:t>
            </w:r>
          </w:p>
          <w:p w14:paraId="2BE59573" w14:textId="77777777" w:rsidR="00514998" w:rsidRPr="00514998" w:rsidRDefault="00514998" w:rsidP="00514998">
            <w:pPr>
              <w:widowControl w:val="0"/>
              <w:tabs>
                <w:tab w:val="left" w:pos="4627"/>
              </w:tabs>
              <w:autoSpaceDE w:val="0"/>
              <w:autoSpaceDN w:val="0"/>
              <w:spacing w:after="0" w:line="240" w:lineRule="auto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>_______________________________________________________</w:t>
            </w:r>
          </w:p>
          <w:p w14:paraId="21A325AF" w14:textId="77777777" w:rsidR="00514998" w:rsidRPr="00514998" w:rsidRDefault="00514998" w:rsidP="00514998">
            <w:pPr>
              <w:widowControl w:val="0"/>
              <w:tabs>
                <w:tab w:val="left" w:leader="underscore" w:pos="2569"/>
                <w:tab w:val="left" w:pos="4842"/>
              </w:tabs>
              <w:autoSpaceDE w:val="0"/>
              <w:autoSpaceDN w:val="0"/>
              <w:spacing w:after="0" w:line="229" w:lineRule="exact"/>
              <w:ind w:left="222"/>
              <w:rPr>
                <w:rFonts w:ascii="Roboto" w:eastAsia="Roboto Light" w:hAnsi="Roboto" w:cs="Roboto Light"/>
                <w:sz w:val="18"/>
                <w:szCs w:val="18"/>
              </w:rPr>
            </w:pP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 xml:space="preserve">City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ab/>
            </w:r>
            <w:r w:rsidRPr="00514998">
              <w:rPr>
                <w:rFonts w:ascii="Roboto" w:eastAsia="Roboto Light" w:hAnsi="Roboto" w:cs="Roboto Light"/>
                <w:w w:val="99"/>
                <w:sz w:val="18"/>
                <w:szCs w:val="18"/>
                <w:u w:val="single"/>
              </w:rPr>
              <w:t xml:space="preserve"> </w:t>
            </w:r>
            <w:r w:rsidRPr="00514998">
              <w:rPr>
                <w:rFonts w:ascii="Roboto" w:eastAsia="Roboto Light" w:hAnsi="Roboto" w:cs="Roboto Light"/>
                <w:sz w:val="18"/>
                <w:szCs w:val="18"/>
              </w:rPr>
              <w:t>State:</w:t>
            </w:r>
            <w:r w:rsidRPr="00514998">
              <w:rPr>
                <w:rFonts w:ascii="Roboto" w:eastAsia="Roboto Light" w:hAnsi="Roboto" w:cs="Roboto Light"/>
                <w:spacing w:val="-3"/>
                <w:sz w:val="18"/>
                <w:szCs w:val="18"/>
              </w:rPr>
              <w:t xml:space="preserve"> _________________</w:t>
            </w:r>
          </w:p>
          <w:p w14:paraId="0AE97A4D" w14:textId="77777777" w:rsidR="00514998" w:rsidRPr="00514998" w:rsidRDefault="00514998" w:rsidP="00514998">
            <w:pPr>
              <w:tabs>
                <w:tab w:val="left" w:pos="4817"/>
                <w:tab w:val="left" w:pos="5201"/>
                <w:tab w:val="left" w:pos="9923"/>
              </w:tabs>
              <w:spacing w:after="0" w:line="480" w:lineRule="auto"/>
              <w:rPr>
                <w:rFonts w:ascii="Roboto" w:hAnsi="Roboto"/>
                <w:sz w:val="18"/>
                <w:szCs w:val="18"/>
                <w:u w:val="single"/>
              </w:rPr>
            </w:pPr>
            <w:r w:rsidRPr="00514998">
              <w:rPr>
                <w:rFonts w:ascii="Roboto" w:hAnsi="Roboto"/>
                <w:sz w:val="18"/>
                <w:szCs w:val="18"/>
              </w:rPr>
              <w:t>Pin:</w:t>
            </w:r>
            <w:r w:rsidRPr="00514998">
              <w:rPr>
                <w:rFonts w:ascii="Roboto" w:hAnsi="Roboto"/>
                <w:sz w:val="18"/>
                <w:szCs w:val="18"/>
                <w:u w:val="single"/>
              </w:rPr>
              <w:t xml:space="preserve"> _____________________________</w:t>
            </w:r>
          </w:p>
        </w:tc>
      </w:tr>
    </w:tbl>
    <w:p w14:paraId="03E3EEDD" w14:textId="77777777" w:rsidR="00514998" w:rsidRPr="00514998" w:rsidRDefault="00514998" w:rsidP="00514998">
      <w:pPr>
        <w:widowControl w:val="0"/>
        <w:autoSpaceDE w:val="0"/>
        <w:autoSpaceDN w:val="0"/>
        <w:spacing w:after="0" w:line="240" w:lineRule="auto"/>
        <w:ind w:left="227"/>
        <w:outlineLvl w:val="0"/>
        <w:rPr>
          <w:rFonts w:ascii="Roboto" w:eastAsia="Arial" w:hAnsi="Roboto"/>
          <w:b/>
          <w:bCs/>
          <w:color w:val="auto"/>
          <w:sz w:val="18"/>
          <w:szCs w:val="18"/>
          <w:lang w:bidi="en-US"/>
        </w:rPr>
      </w:pPr>
      <w:r w:rsidRPr="00514998">
        <w:rPr>
          <w:rFonts w:ascii="Roboto" w:eastAsia="Arial" w:hAnsi="Roboto"/>
          <w:b/>
          <w:bCs/>
          <w:color w:val="auto"/>
          <w:sz w:val="18"/>
          <w:szCs w:val="18"/>
          <w:lang w:bidi="en-US"/>
        </w:rPr>
        <w:t>Note - Please attach 1 address proof each for your current &amp; permanent address.</w:t>
      </w:r>
    </w:p>
    <w:p w14:paraId="5A4F564C" w14:textId="77777777" w:rsidR="00514998" w:rsidRPr="00514998" w:rsidRDefault="00514998" w:rsidP="00514998">
      <w:pPr>
        <w:widowControl w:val="0"/>
        <w:autoSpaceDE w:val="0"/>
        <w:autoSpaceDN w:val="0"/>
        <w:spacing w:after="0" w:line="240" w:lineRule="auto"/>
        <w:ind w:left="227"/>
        <w:outlineLvl w:val="0"/>
        <w:rPr>
          <w:rFonts w:ascii="Roboto" w:eastAsia="Arial" w:hAnsi="Roboto"/>
          <w:b/>
          <w:bCs/>
          <w:color w:val="auto"/>
          <w:sz w:val="18"/>
          <w:szCs w:val="18"/>
          <w:lang w:bidi="en-US"/>
        </w:rPr>
      </w:pPr>
    </w:p>
    <w:p w14:paraId="7EED5192" w14:textId="77777777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14:paraId="5F51BF5B" w14:textId="77777777"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5E26F387" w14:textId="77777777" w:rsidR="00514998" w:rsidRPr="001A68CD" w:rsidRDefault="00514998" w:rsidP="00514998">
      <w:pPr>
        <w:spacing w:before="91"/>
        <w:ind w:left="227"/>
        <w:rPr>
          <w:rFonts w:ascii="Roboto" w:hAnsi="Roboto"/>
          <w:b/>
          <w:sz w:val="18"/>
          <w:szCs w:val="18"/>
        </w:rPr>
      </w:pPr>
      <w:r w:rsidRPr="001A68CD">
        <w:rPr>
          <w:rFonts w:ascii="Roboto" w:hAnsi="Roboto"/>
          <w:b/>
          <w:sz w:val="18"/>
          <w:szCs w:val="18"/>
          <w:u w:val="thick"/>
        </w:rPr>
        <w:t>EMPLOYMENT DETAILS – Last 03 Companies</w:t>
      </w: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1"/>
        <w:gridCol w:w="671"/>
        <w:gridCol w:w="2376"/>
        <w:gridCol w:w="1655"/>
        <w:gridCol w:w="2316"/>
      </w:tblGrid>
      <w:tr w:rsidR="00514998" w:rsidRPr="001A68CD" w14:paraId="5C5185D0" w14:textId="77777777" w:rsidTr="0058028C">
        <w:trPr>
          <w:trHeight w:val="218"/>
        </w:trPr>
        <w:tc>
          <w:tcPr>
            <w:tcW w:w="9669" w:type="dxa"/>
            <w:gridSpan w:val="5"/>
          </w:tcPr>
          <w:p w14:paraId="17596A59" w14:textId="77777777" w:rsidR="00514998" w:rsidRPr="001A68CD" w:rsidRDefault="00514998" w:rsidP="0058028C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(EMP-1) Current Employment 1</w:t>
            </w:r>
          </w:p>
        </w:tc>
      </w:tr>
      <w:tr w:rsidR="00514998" w:rsidRPr="001A68CD" w14:paraId="6A830E25" w14:textId="77777777" w:rsidTr="0058028C">
        <w:trPr>
          <w:trHeight w:val="333"/>
        </w:trPr>
        <w:tc>
          <w:tcPr>
            <w:tcW w:w="9669" w:type="dxa"/>
            <w:gridSpan w:val="5"/>
          </w:tcPr>
          <w:p w14:paraId="3E876038" w14:textId="77777777" w:rsidR="00514998" w:rsidRPr="001A68CD" w:rsidRDefault="00514998" w:rsidP="0058028C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514998" w:rsidRPr="001A68CD" w14:paraId="2D437F21" w14:textId="77777777" w:rsidTr="0058028C">
        <w:trPr>
          <w:trHeight w:val="333"/>
        </w:trPr>
        <w:tc>
          <w:tcPr>
            <w:tcW w:w="2651" w:type="dxa"/>
          </w:tcPr>
          <w:p w14:paraId="40C29E6C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7018" w:type="dxa"/>
            <w:gridSpan w:val="4"/>
          </w:tcPr>
          <w:p w14:paraId="05446E2E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6C679AB7" w14:textId="77777777" w:rsidTr="0058028C">
        <w:trPr>
          <w:trHeight w:val="551"/>
        </w:trPr>
        <w:tc>
          <w:tcPr>
            <w:tcW w:w="2651" w:type="dxa"/>
          </w:tcPr>
          <w:p w14:paraId="1170D31B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3047" w:type="dxa"/>
            <w:gridSpan w:val="2"/>
          </w:tcPr>
          <w:p w14:paraId="305F7C8A" w14:textId="77777777" w:rsidR="00514998" w:rsidRPr="001A68CD" w:rsidRDefault="00514998" w:rsidP="00514998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</w:t>
            </w:r>
            <w:r w:rsidRPr="001A68CD">
              <w:rPr>
                <w:rFonts w:ascii="Roboto" w:hAnsi="Roboto"/>
                <w:spacing w:val="-10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Corporate Office</w:t>
            </w:r>
          </w:p>
        </w:tc>
        <w:tc>
          <w:tcPr>
            <w:tcW w:w="3971" w:type="dxa"/>
            <w:gridSpan w:val="2"/>
          </w:tcPr>
          <w:p w14:paraId="5A3989C8" w14:textId="77777777" w:rsidR="00514998" w:rsidRPr="001A68CD" w:rsidRDefault="00514998" w:rsidP="00514998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</w:t>
            </w:r>
            <w:r w:rsidRPr="001A68CD">
              <w:rPr>
                <w:rFonts w:ascii="Roboto" w:hAnsi="Roboto"/>
                <w:spacing w:val="-2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Office</w:t>
            </w:r>
          </w:p>
        </w:tc>
      </w:tr>
      <w:tr w:rsidR="00514998" w:rsidRPr="001A68CD" w14:paraId="7185AD23" w14:textId="77777777" w:rsidTr="0058028C">
        <w:trPr>
          <w:trHeight w:val="333"/>
        </w:trPr>
        <w:tc>
          <w:tcPr>
            <w:tcW w:w="2651" w:type="dxa"/>
            <w:vMerge w:val="restart"/>
          </w:tcPr>
          <w:p w14:paraId="5DA74F3F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14:paraId="76980BF6" w14:textId="77777777" w:rsidR="00514998" w:rsidRPr="001A68CD" w:rsidRDefault="00514998" w:rsidP="0058028C">
            <w:pPr>
              <w:pStyle w:val="TableParagraph"/>
              <w:spacing w:before="12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(Where you were employed)</w:t>
            </w:r>
          </w:p>
        </w:tc>
        <w:tc>
          <w:tcPr>
            <w:tcW w:w="7018" w:type="dxa"/>
            <w:gridSpan w:val="4"/>
          </w:tcPr>
          <w:p w14:paraId="420FC1AC" w14:textId="77777777"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514998" w:rsidRPr="001A68CD" w14:paraId="1F9482BB" w14:textId="77777777" w:rsidTr="0058028C">
        <w:trPr>
          <w:trHeight w:val="333"/>
        </w:trPr>
        <w:tc>
          <w:tcPr>
            <w:tcW w:w="2651" w:type="dxa"/>
            <w:vMerge/>
            <w:tcBorders>
              <w:top w:val="nil"/>
            </w:tcBorders>
          </w:tcPr>
          <w:p w14:paraId="305006C3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71" w:type="dxa"/>
          </w:tcPr>
          <w:p w14:paraId="092021D0" w14:textId="77777777"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76" w:type="dxa"/>
          </w:tcPr>
          <w:p w14:paraId="30BDDA2B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55" w:type="dxa"/>
          </w:tcPr>
          <w:p w14:paraId="7E676089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315" w:type="dxa"/>
          </w:tcPr>
          <w:p w14:paraId="5EEF5B75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6AF29D8B" w14:textId="77777777" w:rsidTr="0058028C">
        <w:trPr>
          <w:trHeight w:val="333"/>
        </w:trPr>
        <w:tc>
          <w:tcPr>
            <w:tcW w:w="2651" w:type="dxa"/>
            <w:vMerge/>
            <w:tcBorders>
              <w:top w:val="nil"/>
            </w:tcBorders>
          </w:tcPr>
          <w:p w14:paraId="1F67F0A4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71" w:type="dxa"/>
          </w:tcPr>
          <w:p w14:paraId="71877999" w14:textId="77777777"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76" w:type="dxa"/>
          </w:tcPr>
          <w:p w14:paraId="7550E15C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55" w:type="dxa"/>
          </w:tcPr>
          <w:p w14:paraId="3AE26D26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315" w:type="dxa"/>
          </w:tcPr>
          <w:p w14:paraId="1B8225D8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41E668EC" w14:textId="77777777" w:rsidTr="0058028C">
        <w:trPr>
          <w:trHeight w:val="551"/>
        </w:trPr>
        <w:tc>
          <w:tcPr>
            <w:tcW w:w="2651" w:type="dxa"/>
          </w:tcPr>
          <w:p w14:paraId="7892C1AC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3047" w:type="dxa"/>
            <w:gridSpan w:val="2"/>
          </w:tcPr>
          <w:p w14:paraId="311CDE25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55" w:type="dxa"/>
          </w:tcPr>
          <w:p w14:paraId="3B82F241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315" w:type="dxa"/>
          </w:tcPr>
          <w:p w14:paraId="29948606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69B7B5FE" w14:textId="77777777" w:rsidTr="0058028C">
        <w:trPr>
          <w:trHeight w:val="333"/>
        </w:trPr>
        <w:tc>
          <w:tcPr>
            <w:tcW w:w="2651" w:type="dxa"/>
          </w:tcPr>
          <w:p w14:paraId="3F541048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3047" w:type="dxa"/>
            <w:gridSpan w:val="2"/>
          </w:tcPr>
          <w:p w14:paraId="17017F3D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55" w:type="dxa"/>
          </w:tcPr>
          <w:p w14:paraId="2F7AFBE9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315" w:type="dxa"/>
          </w:tcPr>
          <w:p w14:paraId="1C1EEEB1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1AE98579" w14:textId="77777777" w:rsidTr="0058028C">
        <w:trPr>
          <w:trHeight w:val="768"/>
        </w:trPr>
        <w:tc>
          <w:tcPr>
            <w:tcW w:w="2651" w:type="dxa"/>
          </w:tcPr>
          <w:p w14:paraId="47CDCC3B" w14:textId="77777777" w:rsidR="00514998" w:rsidRPr="001A68CD" w:rsidRDefault="00514998" w:rsidP="0058028C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3047" w:type="dxa"/>
            <w:gridSpan w:val="2"/>
          </w:tcPr>
          <w:p w14:paraId="3D20D00C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55" w:type="dxa"/>
          </w:tcPr>
          <w:p w14:paraId="2EDA2351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If Contract, please provide company name</w:t>
            </w:r>
          </w:p>
        </w:tc>
        <w:tc>
          <w:tcPr>
            <w:tcW w:w="2315" w:type="dxa"/>
          </w:tcPr>
          <w:p w14:paraId="0189B4CB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23E2CB29" w14:textId="77777777" w:rsidTr="0058028C">
        <w:trPr>
          <w:trHeight w:val="885"/>
        </w:trPr>
        <w:tc>
          <w:tcPr>
            <w:tcW w:w="2651" w:type="dxa"/>
          </w:tcPr>
          <w:p w14:paraId="0BB22F81" w14:textId="77777777" w:rsidR="00514998" w:rsidRPr="001A68CD" w:rsidRDefault="00514998" w:rsidP="0058028C">
            <w:pPr>
              <w:pStyle w:val="TableParagraph"/>
              <w:spacing w:before="119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3047" w:type="dxa"/>
            <w:gridSpan w:val="2"/>
          </w:tcPr>
          <w:p w14:paraId="4DD51DD9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55" w:type="dxa"/>
          </w:tcPr>
          <w:p w14:paraId="03E6F5F3" w14:textId="77777777" w:rsidR="00514998" w:rsidRPr="001A68CD" w:rsidRDefault="00514998" w:rsidP="0058028C">
            <w:pPr>
              <w:pStyle w:val="TableParagraph"/>
              <w:spacing w:before="119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315" w:type="dxa"/>
          </w:tcPr>
          <w:p w14:paraId="4E761A7B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08B54404" w14:textId="77777777" w:rsidTr="0058028C">
        <w:trPr>
          <w:trHeight w:val="442"/>
        </w:trPr>
        <w:tc>
          <w:tcPr>
            <w:tcW w:w="2651" w:type="dxa"/>
            <w:vMerge w:val="restart"/>
          </w:tcPr>
          <w:p w14:paraId="4E989BA4" w14:textId="77777777" w:rsidR="00514998" w:rsidRPr="001A68CD" w:rsidRDefault="00514998" w:rsidP="0058028C">
            <w:pPr>
              <w:pStyle w:val="TableParagraph"/>
              <w:spacing w:before="7"/>
              <w:ind w:left="0"/>
              <w:rPr>
                <w:rFonts w:ascii="Roboto" w:hAnsi="Roboto"/>
                <w:b/>
                <w:sz w:val="18"/>
                <w:szCs w:val="18"/>
              </w:rPr>
            </w:pPr>
          </w:p>
          <w:p w14:paraId="4F97C1D0" w14:textId="77777777" w:rsidR="00514998" w:rsidRPr="001A68CD" w:rsidRDefault="00514998" w:rsidP="0058028C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7018" w:type="dxa"/>
            <w:gridSpan w:val="4"/>
          </w:tcPr>
          <w:p w14:paraId="0BF31D3C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13B0C954" w14:textId="77777777" w:rsidTr="0058028C">
        <w:trPr>
          <w:trHeight w:val="467"/>
        </w:trPr>
        <w:tc>
          <w:tcPr>
            <w:tcW w:w="2651" w:type="dxa"/>
            <w:vMerge/>
            <w:tcBorders>
              <w:top w:val="nil"/>
            </w:tcBorders>
          </w:tcPr>
          <w:p w14:paraId="2CFF104A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7018" w:type="dxa"/>
            <w:gridSpan w:val="4"/>
          </w:tcPr>
          <w:p w14:paraId="5020C19F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297049A6" w14:textId="77777777" w:rsidR="00514998" w:rsidRPr="00514998" w:rsidRDefault="00514998" w:rsidP="00514998">
      <w:pPr>
        <w:pStyle w:val="Heading1"/>
        <w:spacing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14:paraId="53C62D29" w14:textId="77777777" w:rsidR="00514998" w:rsidRPr="001A68CD" w:rsidRDefault="00514998" w:rsidP="00514998">
      <w:pPr>
        <w:pStyle w:val="BodyText"/>
        <w:tabs>
          <w:tab w:val="left" w:pos="3106"/>
        </w:tabs>
        <w:spacing w:before="3" w:line="360" w:lineRule="auto"/>
        <w:ind w:left="8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1)</w:t>
      </w:r>
      <w:r w:rsidRPr="001A68CD">
        <w:rPr>
          <w:rFonts w:ascii="Roboto" w:hAnsi="Roboto"/>
          <w:spacing w:val="-1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Appointment</w:t>
      </w:r>
      <w:r w:rsidRPr="001A68CD">
        <w:rPr>
          <w:rFonts w:ascii="Roboto" w:hAnsi="Roboto"/>
          <w:spacing w:val="-4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Letter</w:t>
      </w:r>
      <w:r w:rsidRPr="001A68CD">
        <w:rPr>
          <w:rFonts w:ascii="Roboto" w:hAnsi="Roboto"/>
          <w:sz w:val="18"/>
          <w:szCs w:val="18"/>
        </w:rPr>
        <w:tab/>
        <w:t>2) Service Letter / Resignation Acceptance</w:t>
      </w:r>
    </w:p>
    <w:p w14:paraId="74BF6D89" w14:textId="77777777"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3F2499BE" w14:textId="6D3AAA5C" w:rsidR="00514998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7EA67212" w14:textId="5273170C" w:rsidR="00514998" w:rsidRDefault="00514998" w:rsidP="00514998"/>
    <w:p w14:paraId="2448009A" w14:textId="794BD43B" w:rsidR="00514998" w:rsidRDefault="00514998" w:rsidP="00514998"/>
    <w:p w14:paraId="6D19D5CA" w14:textId="77777777" w:rsidR="00514998" w:rsidRPr="00514998" w:rsidRDefault="00514998" w:rsidP="00514998"/>
    <w:p w14:paraId="32A26818" w14:textId="132B980D" w:rsidR="00514998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0A74F355" w14:textId="43A7B7BB" w:rsidR="00514998" w:rsidRDefault="00514998" w:rsidP="00514998"/>
    <w:p w14:paraId="14404F16" w14:textId="77777777" w:rsidR="00514998" w:rsidRPr="00514998" w:rsidRDefault="00514998" w:rsidP="00514998"/>
    <w:p w14:paraId="1B80352A" w14:textId="77777777"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7"/>
        <w:gridCol w:w="649"/>
        <w:gridCol w:w="2302"/>
        <w:gridCol w:w="1603"/>
        <w:gridCol w:w="2244"/>
      </w:tblGrid>
      <w:tr w:rsidR="00514998" w:rsidRPr="001A68CD" w14:paraId="10A15207" w14:textId="77777777" w:rsidTr="0058028C">
        <w:trPr>
          <w:trHeight w:val="225"/>
        </w:trPr>
        <w:tc>
          <w:tcPr>
            <w:tcW w:w="9365" w:type="dxa"/>
            <w:gridSpan w:val="5"/>
          </w:tcPr>
          <w:p w14:paraId="20845AEF" w14:textId="77777777" w:rsidR="00514998" w:rsidRPr="001A68CD" w:rsidRDefault="00514998" w:rsidP="0058028C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(EMP-2) Previous EMP</w:t>
            </w:r>
          </w:p>
        </w:tc>
      </w:tr>
      <w:tr w:rsidR="00514998" w:rsidRPr="001A68CD" w14:paraId="4FB713E0" w14:textId="77777777" w:rsidTr="0058028C">
        <w:trPr>
          <w:trHeight w:val="342"/>
        </w:trPr>
        <w:tc>
          <w:tcPr>
            <w:tcW w:w="9365" w:type="dxa"/>
            <w:gridSpan w:val="5"/>
          </w:tcPr>
          <w:p w14:paraId="17D489CC" w14:textId="77777777" w:rsidR="00514998" w:rsidRPr="001A68CD" w:rsidRDefault="00514998" w:rsidP="0058028C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514998" w:rsidRPr="001A68CD" w14:paraId="3F9E79AC" w14:textId="77777777" w:rsidTr="0058028C">
        <w:trPr>
          <w:trHeight w:val="342"/>
        </w:trPr>
        <w:tc>
          <w:tcPr>
            <w:tcW w:w="2567" w:type="dxa"/>
          </w:tcPr>
          <w:p w14:paraId="3D825E21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797" w:type="dxa"/>
            <w:gridSpan w:val="4"/>
          </w:tcPr>
          <w:p w14:paraId="4D61E517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0CD01841" w14:textId="77777777" w:rsidTr="0058028C">
        <w:trPr>
          <w:trHeight w:val="568"/>
        </w:trPr>
        <w:tc>
          <w:tcPr>
            <w:tcW w:w="2567" w:type="dxa"/>
          </w:tcPr>
          <w:p w14:paraId="3DAE9EEA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51" w:type="dxa"/>
            <w:gridSpan w:val="2"/>
          </w:tcPr>
          <w:p w14:paraId="6F135245" w14:textId="77777777" w:rsidR="00514998" w:rsidRPr="001A68CD" w:rsidRDefault="00514998" w:rsidP="00514998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</w:t>
            </w:r>
            <w:r w:rsidRPr="001A68CD">
              <w:rPr>
                <w:rFonts w:ascii="Roboto" w:hAnsi="Roboto"/>
                <w:spacing w:val="-10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Corporate Office</w:t>
            </w:r>
          </w:p>
        </w:tc>
        <w:tc>
          <w:tcPr>
            <w:tcW w:w="3846" w:type="dxa"/>
            <w:gridSpan w:val="2"/>
          </w:tcPr>
          <w:p w14:paraId="5348040C" w14:textId="77777777" w:rsidR="00514998" w:rsidRPr="001A68CD" w:rsidRDefault="00514998" w:rsidP="00514998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</w:t>
            </w:r>
            <w:r w:rsidRPr="001A68CD">
              <w:rPr>
                <w:rFonts w:ascii="Roboto" w:hAnsi="Roboto"/>
                <w:spacing w:val="-2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Office</w:t>
            </w:r>
          </w:p>
        </w:tc>
      </w:tr>
      <w:tr w:rsidR="00514998" w:rsidRPr="001A68CD" w14:paraId="4C4E57BD" w14:textId="77777777" w:rsidTr="0058028C">
        <w:trPr>
          <w:trHeight w:val="342"/>
        </w:trPr>
        <w:tc>
          <w:tcPr>
            <w:tcW w:w="2567" w:type="dxa"/>
            <w:vMerge w:val="restart"/>
          </w:tcPr>
          <w:p w14:paraId="263F2B90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14:paraId="607704C2" w14:textId="77777777" w:rsidR="00514998" w:rsidRPr="001A68CD" w:rsidRDefault="00514998" w:rsidP="0058028C">
            <w:pPr>
              <w:pStyle w:val="TableParagraph"/>
              <w:spacing w:before="12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(Where you were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employed )</w:t>
            </w:r>
            <w:proofErr w:type="gramEnd"/>
          </w:p>
        </w:tc>
        <w:tc>
          <w:tcPr>
            <w:tcW w:w="6797" w:type="dxa"/>
            <w:gridSpan w:val="4"/>
          </w:tcPr>
          <w:p w14:paraId="50FE7153" w14:textId="77777777"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514998" w:rsidRPr="001A68CD" w14:paraId="3239B8CC" w14:textId="77777777" w:rsidTr="0058028C">
        <w:trPr>
          <w:trHeight w:val="342"/>
        </w:trPr>
        <w:tc>
          <w:tcPr>
            <w:tcW w:w="2567" w:type="dxa"/>
            <w:vMerge/>
            <w:tcBorders>
              <w:top w:val="nil"/>
            </w:tcBorders>
          </w:tcPr>
          <w:p w14:paraId="7488DEA6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49" w:type="dxa"/>
          </w:tcPr>
          <w:p w14:paraId="41D28336" w14:textId="77777777"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1" w:type="dxa"/>
          </w:tcPr>
          <w:p w14:paraId="440080AA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3" w:type="dxa"/>
          </w:tcPr>
          <w:p w14:paraId="6254CFA0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42" w:type="dxa"/>
          </w:tcPr>
          <w:p w14:paraId="6AAE0D1B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6A7AFCC4" w14:textId="77777777" w:rsidTr="0058028C">
        <w:trPr>
          <w:trHeight w:val="342"/>
        </w:trPr>
        <w:tc>
          <w:tcPr>
            <w:tcW w:w="2567" w:type="dxa"/>
            <w:vMerge/>
            <w:tcBorders>
              <w:top w:val="nil"/>
            </w:tcBorders>
          </w:tcPr>
          <w:p w14:paraId="6B734AD7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49" w:type="dxa"/>
          </w:tcPr>
          <w:p w14:paraId="410B070D" w14:textId="77777777" w:rsidR="00514998" w:rsidRPr="001A68CD" w:rsidRDefault="00514998" w:rsidP="0058028C">
            <w:pPr>
              <w:pStyle w:val="TableParagraph"/>
              <w:spacing w:before="117" w:line="213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1" w:type="dxa"/>
          </w:tcPr>
          <w:p w14:paraId="5F1A5BC2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3" w:type="dxa"/>
          </w:tcPr>
          <w:p w14:paraId="113EF9BF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472BD0"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42" w:type="dxa"/>
          </w:tcPr>
          <w:p w14:paraId="37FFC6D0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2CDF9AAB" w14:textId="77777777" w:rsidTr="0058028C">
        <w:trPr>
          <w:trHeight w:val="568"/>
        </w:trPr>
        <w:tc>
          <w:tcPr>
            <w:tcW w:w="2567" w:type="dxa"/>
          </w:tcPr>
          <w:p w14:paraId="0B3FD7ED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51" w:type="dxa"/>
            <w:gridSpan w:val="2"/>
          </w:tcPr>
          <w:p w14:paraId="2B4B6814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3" w:type="dxa"/>
          </w:tcPr>
          <w:p w14:paraId="06E49DF6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42" w:type="dxa"/>
          </w:tcPr>
          <w:p w14:paraId="0B8C9FEA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08565ADB" w14:textId="77777777" w:rsidTr="0058028C">
        <w:trPr>
          <w:trHeight w:val="342"/>
        </w:trPr>
        <w:tc>
          <w:tcPr>
            <w:tcW w:w="2567" w:type="dxa"/>
          </w:tcPr>
          <w:p w14:paraId="193D509D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51" w:type="dxa"/>
            <w:gridSpan w:val="2"/>
          </w:tcPr>
          <w:p w14:paraId="604A5D3E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3" w:type="dxa"/>
          </w:tcPr>
          <w:p w14:paraId="1FE7F4EF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42" w:type="dxa"/>
          </w:tcPr>
          <w:p w14:paraId="20AC2D66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14292D7F" w14:textId="77777777" w:rsidTr="0058028C">
        <w:trPr>
          <w:trHeight w:val="791"/>
        </w:trPr>
        <w:tc>
          <w:tcPr>
            <w:tcW w:w="2567" w:type="dxa"/>
          </w:tcPr>
          <w:p w14:paraId="73E82AE5" w14:textId="77777777" w:rsidR="00514998" w:rsidRPr="001A68CD" w:rsidRDefault="00514998" w:rsidP="0058028C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51" w:type="dxa"/>
            <w:gridSpan w:val="2"/>
          </w:tcPr>
          <w:p w14:paraId="2CC27AE5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3" w:type="dxa"/>
          </w:tcPr>
          <w:p w14:paraId="3BF165A7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If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Contract</w:t>
            </w:r>
            <w:proofErr w:type="gramEnd"/>
            <w:r w:rsidRPr="001A68CD">
              <w:rPr>
                <w:rFonts w:ascii="Roboto" w:hAnsi="Roboto"/>
                <w:sz w:val="18"/>
                <w:szCs w:val="18"/>
              </w:rPr>
              <w:t xml:space="preserve"> Please</w:t>
            </w:r>
          </w:p>
          <w:p w14:paraId="36D595EE" w14:textId="77777777" w:rsidR="00514998" w:rsidRPr="001A68CD" w:rsidRDefault="00514998" w:rsidP="0058028C">
            <w:pPr>
              <w:pStyle w:val="TableParagraph"/>
              <w:spacing w:before="5" w:line="228" w:lineRule="exact"/>
              <w:ind w:right="1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provide company name</w:t>
            </w:r>
          </w:p>
        </w:tc>
        <w:tc>
          <w:tcPr>
            <w:tcW w:w="2242" w:type="dxa"/>
          </w:tcPr>
          <w:p w14:paraId="3AE59245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20FBF568" w14:textId="77777777" w:rsidTr="0058028C">
        <w:trPr>
          <w:trHeight w:val="568"/>
        </w:trPr>
        <w:tc>
          <w:tcPr>
            <w:tcW w:w="2567" w:type="dxa"/>
          </w:tcPr>
          <w:p w14:paraId="0AC31F1B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51" w:type="dxa"/>
            <w:gridSpan w:val="2"/>
          </w:tcPr>
          <w:p w14:paraId="7A8D0A99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3" w:type="dxa"/>
          </w:tcPr>
          <w:p w14:paraId="0FDC8DD7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w w:val="369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 xml:space="preserve"> (Email Id) Supervisor / HR</w:t>
            </w:r>
          </w:p>
        </w:tc>
        <w:tc>
          <w:tcPr>
            <w:tcW w:w="2242" w:type="dxa"/>
          </w:tcPr>
          <w:p w14:paraId="1B3A2722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14EDE182" w14:textId="77777777" w:rsidTr="0058028C">
        <w:trPr>
          <w:trHeight w:val="455"/>
        </w:trPr>
        <w:tc>
          <w:tcPr>
            <w:tcW w:w="2567" w:type="dxa"/>
            <w:vMerge w:val="restart"/>
          </w:tcPr>
          <w:p w14:paraId="7D025724" w14:textId="77777777" w:rsidR="00514998" w:rsidRPr="001A68CD" w:rsidRDefault="00514998" w:rsidP="0058028C">
            <w:pPr>
              <w:pStyle w:val="TableParagraph"/>
              <w:spacing w:before="7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5DD60167" w14:textId="77777777" w:rsidR="00514998" w:rsidRPr="001A68CD" w:rsidRDefault="00514998" w:rsidP="0058028C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797" w:type="dxa"/>
            <w:gridSpan w:val="4"/>
          </w:tcPr>
          <w:p w14:paraId="7600BA09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056B85C8" w14:textId="77777777" w:rsidTr="0058028C">
        <w:trPr>
          <w:trHeight w:val="481"/>
        </w:trPr>
        <w:tc>
          <w:tcPr>
            <w:tcW w:w="2567" w:type="dxa"/>
            <w:vMerge/>
            <w:tcBorders>
              <w:top w:val="nil"/>
            </w:tcBorders>
          </w:tcPr>
          <w:p w14:paraId="04F103FC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797" w:type="dxa"/>
            <w:gridSpan w:val="4"/>
          </w:tcPr>
          <w:p w14:paraId="2D32802A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08F7F7D1" w14:textId="77777777"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2BEABC35" w14:textId="77777777" w:rsidR="00514998" w:rsidRPr="00514998" w:rsidRDefault="00514998" w:rsidP="00514998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14:paraId="67430854" w14:textId="77777777" w:rsidR="00514998" w:rsidRDefault="00514998" w:rsidP="00514998">
      <w:pPr>
        <w:pStyle w:val="BodyText"/>
        <w:numPr>
          <w:ilvl w:val="0"/>
          <w:numId w:val="11"/>
        </w:numPr>
        <w:spacing w:before="3" w:line="360" w:lineRule="auto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Relieving / Service letter</w:t>
      </w:r>
    </w:p>
    <w:p w14:paraId="11A37EDF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4846EA42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6395B71F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019F159B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4F0C79A7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2CA3EB2A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278173FD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2C4B808F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678FCB02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126BFC7F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53C255C6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61616B43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715CDD7A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12A97FFE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0B9FF1B1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1207D28B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5124DDA9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0E587AF5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7371C552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6EABBD18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4D82278C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1533FA02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060AD188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681507B9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p w14:paraId="09D642B1" w14:textId="77777777" w:rsidR="00514998" w:rsidRDefault="00514998" w:rsidP="00514998">
      <w:pPr>
        <w:pStyle w:val="BodyText"/>
        <w:spacing w:before="3"/>
        <w:rPr>
          <w:rFonts w:ascii="Roboto" w:hAnsi="Roboto"/>
          <w:sz w:val="18"/>
          <w:szCs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652"/>
        <w:gridCol w:w="2309"/>
        <w:gridCol w:w="1608"/>
        <w:gridCol w:w="2252"/>
      </w:tblGrid>
      <w:tr w:rsidR="00514998" w:rsidRPr="001A68CD" w14:paraId="56B41717" w14:textId="77777777" w:rsidTr="0058028C">
        <w:trPr>
          <w:trHeight w:val="230"/>
        </w:trPr>
        <w:tc>
          <w:tcPr>
            <w:tcW w:w="9397" w:type="dxa"/>
            <w:gridSpan w:val="5"/>
          </w:tcPr>
          <w:p w14:paraId="5EFACDC0" w14:textId="14DBDE33" w:rsidR="00514998" w:rsidRPr="001A68CD" w:rsidRDefault="00514998" w:rsidP="0058028C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 xml:space="preserve">(EMP-3) Previous EMP </w:t>
            </w:r>
          </w:p>
        </w:tc>
      </w:tr>
      <w:tr w:rsidR="00514998" w:rsidRPr="001A68CD" w14:paraId="0D8C109F" w14:textId="77777777" w:rsidTr="0058028C">
        <w:trPr>
          <w:trHeight w:val="350"/>
        </w:trPr>
        <w:tc>
          <w:tcPr>
            <w:tcW w:w="9397" w:type="dxa"/>
            <w:gridSpan w:val="5"/>
          </w:tcPr>
          <w:p w14:paraId="55E6AD1D" w14:textId="77777777" w:rsidR="00514998" w:rsidRPr="001A68CD" w:rsidRDefault="00514998" w:rsidP="0058028C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514998" w:rsidRPr="001A68CD" w14:paraId="49CA62AB" w14:textId="77777777" w:rsidTr="00514998">
        <w:trPr>
          <w:trHeight w:val="350"/>
        </w:trPr>
        <w:tc>
          <w:tcPr>
            <w:tcW w:w="2576" w:type="dxa"/>
          </w:tcPr>
          <w:p w14:paraId="51666A7E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821" w:type="dxa"/>
            <w:gridSpan w:val="4"/>
          </w:tcPr>
          <w:p w14:paraId="61104F98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443904E6" w14:textId="77777777" w:rsidTr="00514998">
        <w:trPr>
          <w:trHeight w:val="579"/>
        </w:trPr>
        <w:tc>
          <w:tcPr>
            <w:tcW w:w="2576" w:type="dxa"/>
          </w:tcPr>
          <w:p w14:paraId="74381BE6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61" w:type="dxa"/>
            <w:gridSpan w:val="2"/>
          </w:tcPr>
          <w:p w14:paraId="27934855" w14:textId="77777777" w:rsidR="00514998" w:rsidRPr="001A68CD" w:rsidRDefault="00514998" w:rsidP="00514998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</w:t>
            </w:r>
            <w:r w:rsidRPr="001A68CD">
              <w:rPr>
                <w:rFonts w:ascii="Roboto" w:hAnsi="Roboto"/>
                <w:spacing w:val="-10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Corporate Office</w:t>
            </w:r>
          </w:p>
        </w:tc>
        <w:tc>
          <w:tcPr>
            <w:tcW w:w="3860" w:type="dxa"/>
            <w:gridSpan w:val="2"/>
          </w:tcPr>
          <w:p w14:paraId="584AAF6E" w14:textId="77777777" w:rsidR="00514998" w:rsidRPr="001A68CD" w:rsidRDefault="00514998" w:rsidP="00514998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</w:t>
            </w:r>
            <w:r w:rsidRPr="001A68CD">
              <w:rPr>
                <w:rFonts w:ascii="Roboto" w:hAnsi="Roboto"/>
                <w:spacing w:val="-2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Office</w:t>
            </w:r>
          </w:p>
        </w:tc>
      </w:tr>
      <w:tr w:rsidR="00514998" w:rsidRPr="001A68CD" w14:paraId="26305470" w14:textId="77777777" w:rsidTr="00514998">
        <w:trPr>
          <w:trHeight w:val="348"/>
        </w:trPr>
        <w:tc>
          <w:tcPr>
            <w:tcW w:w="2576" w:type="dxa"/>
            <w:vMerge w:val="restart"/>
          </w:tcPr>
          <w:p w14:paraId="5A7DC1A5" w14:textId="77777777" w:rsidR="00514998" w:rsidRPr="001A68CD" w:rsidRDefault="00514998" w:rsidP="0058028C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14:paraId="257ACBD5" w14:textId="77777777" w:rsidR="00514998" w:rsidRPr="001A68CD" w:rsidRDefault="00514998" w:rsidP="0058028C">
            <w:pPr>
              <w:pStyle w:val="TableParagraph"/>
              <w:spacing w:before="11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(Where you were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employed )</w:t>
            </w:r>
            <w:proofErr w:type="gramEnd"/>
          </w:p>
        </w:tc>
        <w:tc>
          <w:tcPr>
            <w:tcW w:w="6821" w:type="dxa"/>
            <w:gridSpan w:val="4"/>
          </w:tcPr>
          <w:p w14:paraId="72EA6BA3" w14:textId="77777777" w:rsidR="00514998" w:rsidRPr="001A68CD" w:rsidRDefault="00514998" w:rsidP="0058028C">
            <w:pPr>
              <w:pStyle w:val="TableParagraph"/>
              <w:spacing w:before="117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514998" w:rsidRPr="001A68CD" w14:paraId="1EB14509" w14:textId="77777777" w:rsidTr="00514998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14:paraId="272408DB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14:paraId="2C748DEE" w14:textId="77777777" w:rsidR="00514998" w:rsidRPr="001A68CD" w:rsidRDefault="00514998" w:rsidP="0058028C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9" w:type="dxa"/>
          </w:tcPr>
          <w:p w14:paraId="0E75AB2C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533463F1" w14:textId="77777777" w:rsidR="00514998" w:rsidRPr="001A68CD" w:rsidRDefault="00514998" w:rsidP="0058028C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52" w:type="dxa"/>
          </w:tcPr>
          <w:p w14:paraId="1BEAEDCB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6F8F9A1D" w14:textId="77777777" w:rsidTr="00514998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14:paraId="11B23E44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14:paraId="7E0B81ED" w14:textId="77777777" w:rsidR="00514998" w:rsidRPr="001A68CD" w:rsidRDefault="00514998" w:rsidP="0058028C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9" w:type="dxa"/>
          </w:tcPr>
          <w:p w14:paraId="1A846F64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65B20067" w14:textId="77777777" w:rsidR="00514998" w:rsidRPr="001A68CD" w:rsidRDefault="00514998" w:rsidP="0058028C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52" w:type="dxa"/>
          </w:tcPr>
          <w:p w14:paraId="78C66EA5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1BA6053C" w14:textId="77777777" w:rsidTr="00514998">
        <w:trPr>
          <w:trHeight w:val="581"/>
        </w:trPr>
        <w:tc>
          <w:tcPr>
            <w:tcW w:w="2576" w:type="dxa"/>
          </w:tcPr>
          <w:p w14:paraId="73183335" w14:textId="77777777" w:rsidR="00514998" w:rsidRPr="001A68CD" w:rsidRDefault="00514998" w:rsidP="0058028C">
            <w:pPr>
              <w:pStyle w:val="TableParagraph"/>
              <w:spacing w:before="124" w:line="228" w:lineRule="exac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61" w:type="dxa"/>
            <w:gridSpan w:val="2"/>
          </w:tcPr>
          <w:p w14:paraId="02716F05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54BCC28B" w14:textId="77777777" w:rsidR="00514998" w:rsidRPr="001A68CD" w:rsidRDefault="00514998" w:rsidP="0058028C">
            <w:pPr>
              <w:pStyle w:val="TableParagraph"/>
              <w:spacing w:before="11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52" w:type="dxa"/>
          </w:tcPr>
          <w:p w14:paraId="68804362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60B00CAE" w14:textId="77777777" w:rsidTr="00514998">
        <w:trPr>
          <w:trHeight w:val="350"/>
        </w:trPr>
        <w:tc>
          <w:tcPr>
            <w:tcW w:w="2576" w:type="dxa"/>
          </w:tcPr>
          <w:p w14:paraId="4B238139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61" w:type="dxa"/>
            <w:gridSpan w:val="2"/>
          </w:tcPr>
          <w:p w14:paraId="2C214AEA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1443B95E" w14:textId="77777777" w:rsidR="00514998" w:rsidRPr="001A68CD" w:rsidRDefault="00514998" w:rsidP="0058028C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52" w:type="dxa"/>
          </w:tcPr>
          <w:p w14:paraId="052B1422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614B5233" w14:textId="77777777" w:rsidTr="00514998">
        <w:trPr>
          <w:trHeight w:val="811"/>
        </w:trPr>
        <w:tc>
          <w:tcPr>
            <w:tcW w:w="2576" w:type="dxa"/>
          </w:tcPr>
          <w:p w14:paraId="5CE34F1E" w14:textId="77777777" w:rsidR="00514998" w:rsidRPr="001A68CD" w:rsidRDefault="00514998" w:rsidP="0058028C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61" w:type="dxa"/>
            <w:gridSpan w:val="2"/>
          </w:tcPr>
          <w:p w14:paraId="175F1EEC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3732023A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If Contract,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Please</w:t>
            </w:r>
            <w:proofErr w:type="gramEnd"/>
            <w:r w:rsidRPr="001A68CD">
              <w:rPr>
                <w:rFonts w:ascii="Roboto" w:hAnsi="Roboto"/>
                <w:sz w:val="18"/>
                <w:szCs w:val="18"/>
              </w:rPr>
              <w:t xml:space="preserve"> provide company name</w:t>
            </w:r>
          </w:p>
        </w:tc>
        <w:tc>
          <w:tcPr>
            <w:tcW w:w="2252" w:type="dxa"/>
          </w:tcPr>
          <w:p w14:paraId="148C3148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27536A89" w14:textId="77777777" w:rsidTr="00514998">
        <w:trPr>
          <w:trHeight w:val="581"/>
        </w:trPr>
        <w:tc>
          <w:tcPr>
            <w:tcW w:w="2576" w:type="dxa"/>
          </w:tcPr>
          <w:p w14:paraId="219D4D77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61" w:type="dxa"/>
            <w:gridSpan w:val="2"/>
          </w:tcPr>
          <w:p w14:paraId="2AB18707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7795E53E" w14:textId="77777777" w:rsidR="00514998" w:rsidRPr="001A68CD" w:rsidRDefault="00514998" w:rsidP="0058028C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252" w:type="dxa"/>
          </w:tcPr>
          <w:p w14:paraId="4C886339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4A5FA1CB" w14:textId="77777777" w:rsidTr="00514998">
        <w:trPr>
          <w:trHeight w:val="465"/>
        </w:trPr>
        <w:tc>
          <w:tcPr>
            <w:tcW w:w="2576" w:type="dxa"/>
            <w:vMerge w:val="restart"/>
          </w:tcPr>
          <w:p w14:paraId="462AC1AA" w14:textId="77777777" w:rsidR="00514998" w:rsidRPr="001A68CD" w:rsidRDefault="00514998" w:rsidP="0058028C">
            <w:pPr>
              <w:pStyle w:val="TableParagraph"/>
              <w:spacing w:before="5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715483ED" w14:textId="77777777" w:rsidR="00514998" w:rsidRPr="001A68CD" w:rsidRDefault="00514998" w:rsidP="0058028C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821" w:type="dxa"/>
            <w:gridSpan w:val="4"/>
          </w:tcPr>
          <w:p w14:paraId="52560DE3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514998" w:rsidRPr="001A68CD" w14:paraId="2345FC83" w14:textId="77777777" w:rsidTr="00514998">
        <w:trPr>
          <w:trHeight w:val="491"/>
        </w:trPr>
        <w:tc>
          <w:tcPr>
            <w:tcW w:w="2576" w:type="dxa"/>
            <w:vMerge/>
            <w:tcBorders>
              <w:top w:val="nil"/>
            </w:tcBorders>
          </w:tcPr>
          <w:p w14:paraId="51CECAE7" w14:textId="77777777" w:rsidR="00514998" w:rsidRPr="001A68CD" w:rsidRDefault="00514998" w:rsidP="0058028C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821" w:type="dxa"/>
            <w:gridSpan w:val="4"/>
          </w:tcPr>
          <w:p w14:paraId="054AD7D0" w14:textId="77777777" w:rsidR="00514998" w:rsidRPr="001A68CD" w:rsidRDefault="00514998" w:rsidP="0058028C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27E8E71E" w14:textId="77777777"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2CF7447D" w14:textId="77777777" w:rsidR="00514998" w:rsidRPr="00514998" w:rsidRDefault="00514998" w:rsidP="00514998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14:paraId="250B3A0A" w14:textId="77777777" w:rsidR="00514998" w:rsidRPr="001A68CD" w:rsidRDefault="00514998" w:rsidP="00514998">
      <w:pPr>
        <w:pStyle w:val="BodyText"/>
        <w:spacing w:line="360" w:lineRule="auto"/>
        <w:ind w:left="8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1) Relieving / Service letter</w:t>
      </w:r>
    </w:p>
    <w:p w14:paraId="3ABE682D" w14:textId="1687E88B" w:rsidR="00514998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76F0D045" w14:textId="0F72D49D" w:rsidR="0025197E" w:rsidRDefault="0025197E" w:rsidP="0025197E"/>
    <w:p w14:paraId="43535417" w14:textId="6ECDD403" w:rsidR="0025197E" w:rsidRDefault="0025197E" w:rsidP="0025197E"/>
    <w:p w14:paraId="694B793D" w14:textId="0F7706A2" w:rsidR="0025197E" w:rsidRDefault="0025197E" w:rsidP="0025197E"/>
    <w:p w14:paraId="644636C9" w14:textId="74B0B73A" w:rsidR="0025197E" w:rsidRDefault="0025197E" w:rsidP="0025197E"/>
    <w:p w14:paraId="3A720FBA" w14:textId="44D21C86" w:rsidR="0025197E" w:rsidRDefault="0025197E" w:rsidP="0025197E"/>
    <w:p w14:paraId="4B9D253C" w14:textId="66AA3F7E" w:rsidR="0025197E" w:rsidRDefault="0025197E" w:rsidP="0025197E"/>
    <w:p w14:paraId="2C52B6AA" w14:textId="7C367531" w:rsidR="0025197E" w:rsidRDefault="0025197E" w:rsidP="0025197E"/>
    <w:p w14:paraId="503AC60C" w14:textId="79CC8DE7" w:rsidR="0025197E" w:rsidRDefault="0025197E" w:rsidP="0025197E"/>
    <w:p w14:paraId="376CC510" w14:textId="62D0D140" w:rsidR="0025197E" w:rsidRDefault="0025197E" w:rsidP="0025197E"/>
    <w:p w14:paraId="7FF8674D" w14:textId="779FFA1E" w:rsidR="0025197E" w:rsidRDefault="0025197E" w:rsidP="0025197E"/>
    <w:p w14:paraId="4F4B488F" w14:textId="162B72F0" w:rsidR="0025197E" w:rsidRDefault="0025197E" w:rsidP="0025197E"/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652"/>
        <w:gridCol w:w="2309"/>
        <w:gridCol w:w="1608"/>
        <w:gridCol w:w="2252"/>
      </w:tblGrid>
      <w:tr w:rsidR="0025197E" w:rsidRPr="001A68CD" w14:paraId="5A5F630F" w14:textId="77777777" w:rsidTr="00F621E1">
        <w:trPr>
          <w:trHeight w:val="230"/>
        </w:trPr>
        <w:tc>
          <w:tcPr>
            <w:tcW w:w="9397" w:type="dxa"/>
            <w:gridSpan w:val="5"/>
          </w:tcPr>
          <w:p w14:paraId="40BAD3E2" w14:textId="04BC148F" w:rsidR="0025197E" w:rsidRPr="001A68CD" w:rsidRDefault="0025197E" w:rsidP="00F621E1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(EMP-</w:t>
            </w:r>
            <w:r>
              <w:rPr>
                <w:rFonts w:ascii="Roboto" w:hAnsi="Roboto"/>
                <w:b/>
                <w:sz w:val="18"/>
                <w:szCs w:val="18"/>
              </w:rPr>
              <w:t>4</w:t>
            </w:r>
            <w:r w:rsidRPr="001A68CD">
              <w:rPr>
                <w:rFonts w:ascii="Roboto" w:hAnsi="Roboto"/>
                <w:b/>
                <w:sz w:val="18"/>
                <w:szCs w:val="18"/>
              </w:rPr>
              <w:t xml:space="preserve">) Previous EMP </w:t>
            </w:r>
          </w:p>
        </w:tc>
      </w:tr>
      <w:tr w:rsidR="0025197E" w:rsidRPr="001A68CD" w14:paraId="6FBDC515" w14:textId="77777777" w:rsidTr="00F621E1">
        <w:trPr>
          <w:trHeight w:val="350"/>
        </w:trPr>
        <w:tc>
          <w:tcPr>
            <w:tcW w:w="9397" w:type="dxa"/>
            <w:gridSpan w:val="5"/>
          </w:tcPr>
          <w:p w14:paraId="18682E1D" w14:textId="77777777" w:rsidR="0025197E" w:rsidRPr="001A68CD" w:rsidRDefault="0025197E" w:rsidP="00F621E1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25197E" w:rsidRPr="001A68CD" w14:paraId="582915D7" w14:textId="77777777" w:rsidTr="00F621E1">
        <w:trPr>
          <w:trHeight w:val="350"/>
        </w:trPr>
        <w:tc>
          <w:tcPr>
            <w:tcW w:w="2576" w:type="dxa"/>
          </w:tcPr>
          <w:p w14:paraId="5E3E9975" w14:textId="77777777"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821" w:type="dxa"/>
            <w:gridSpan w:val="4"/>
          </w:tcPr>
          <w:p w14:paraId="22920DD3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5DC8F967" w14:textId="77777777" w:rsidTr="00F621E1">
        <w:trPr>
          <w:trHeight w:val="579"/>
        </w:trPr>
        <w:tc>
          <w:tcPr>
            <w:tcW w:w="2576" w:type="dxa"/>
          </w:tcPr>
          <w:p w14:paraId="3B37D02B" w14:textId="77777777"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61" w:type="dxa"/>
            <w:gridSpan w:val="2"/>
          </w:tcPr>
          <w:p w14:paraId="6739CD26" w14:textId="77777777" w:rsidR="0025197E" w:rsidRPr="001A68CD" w:rsidRDefault="0025197E" w:rsidP="00F621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</w:t>
            </w:r>
            <w:r w:rsidRPr="001A68CD">
              <w:rPr>
                <w:rFonts w:ascii="Roboto" w:hAnsi="Roboto"/>
                <w:spacing w:val="-10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Corporate Office</w:t>
            </w:r>
          </w:p>
        </w:tc>
        <w:tc>
          <w:tcPr>
            <w:tcW w:w="3860" w:type="dxa"/>
            <w:gridSpan w:val="2"/>
          </w:tcPr>
          <w:p w14:paraId="2F80083E" w14:textId="77777777" w:rsidR="0025197E" w:rsidRPr="001A68CD" w:rsidRDefault="0025197E" w:rsidP="00F621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</w:t>
            </w:r>
            <w:r w:rsidRPr="001A68CD">
              <w:rPr>
                <w:rFonts w:ascii="Roboto" w:hAnsi="Roboto"/>
                <w:spacing w:val="-2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Office</w:t>
            </w:r>
          </w:p>
        </w:tc>
      </w:tr>
      <w:tr w:rsidR="0025197E" w:rsidRPr="001A68CD" w14:paraId="7A9C1044" w14:textId="77777777" w:rsidTr="00F621E1">
        <w:trPr>
          <w:trHeight w:val="348"/>
        </w:trPr>
        <w:tc>
          <w:tcPr>
            <w:tcW w:w="2576" w:type="dxa"/>
            <w:vMerge w:val="restart"/>
          </w:tcPr>
          <w:p w14:paraId="0214DE2E" w14:textId="77777777"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14:paraId="759C448D" w14:textId="77777777" w:rsidR="0025197E" w:rsidRPr="001A68CD" w:rsidRDefault="0025197E" w:rsidP="00F621E1">
            <w:pPr>
              <w:pStyle w:val="TableParagraph"/>
              <w:spacing w:before="11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(Where you were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employed )</w:t>
            </w:r>
            <w:proofErr w:type="gramEnd"/>
          </w:p>
        </w:tc>
        <w:tc>
          <w:tcPr>
            <w:tcW w:w="6821" w:type="dxa"/>
            <w:gridSpan w:val="4"/>
          </w:tcPr>
          <w:p w14:paraId="06FEDE1F" w14:textId="77777777" w:rsidR="0025197E" w:rsidRPr="001A68CD" w:rsidRDefault="0025197E" w:rsidP="00F621E1">
            <w:pPr>
              <w:pStyle w:val="TableParagraph"/>
              <w:spacing w:before="117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25197E" w:rsidRPr="001A68CD" w14:paraId="5933FCCA" w14:textId="77777777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14:paraId="50290C12" w14:textId="77777777"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14:paraId="51C0E2AF" w14:textId="77777777"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9" w:type="dxa"/>
          </w:tcPr>
          <w:p w14:paraId="6FC52CBC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7A522E57" w14:textId="77777777"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52" w:type="dxa"/>
          </w:tcPr>
          <w:p w14:paraId="3DC8BE29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74D4AE3B" w14:textId="77777777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14:paraId="3A75BFAE" w14:textId="77777777"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14:paraId="52473812" w14:textId="77777777"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9" w:type="dxa"/>
          </w:tcPr>
          <w:p w14:paraId="113EFDC8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389AA312" w14:textId="77777777"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52" w:type="dxa"/>
          </w:tcPr>
          <w:p w14:paraId="1F6EB2F9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45A02B4C" w14:textId="77777777" w:rsidTr="00F621E1">
        <w:trPr>
          <w:trHeight w:val="581"/>
        </w:trPr>
        <w:tc>
          <w:tcPr>
            <w:tcW w:w="2576" w:type="dxa"/>
          </w:tcPr>
          <w:p w14:paraId="1E2CFAFB" w14:textId="77777777" w:rsidR="0025197E" w:rsidRPr="001A68CD" w:rsidRDefault="0025197E" w:rsidP="00F621E1">
            <w:pPr>
              <w:pStyle w:val="TableParagraph"/>
              <w:spacing w:before="124" w:line="228" w:lineRule="exac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61" w:type="dxa"/>
            <w:gridSpan w:val="2"/>
          </w:tcPr>
          <w:p w14:paraId="3EA5383D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636B59D2" w14:textId="77777777" w:rsidR="0025197E" w:rsidRPr="001A68CD" w:rsidRDefault="0025197E" w:rsidP="00F621E1">
            <w:pPr>
              <w:pStyle w:val="TableParagraph"/>
              <w:spacing w:before="11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52" w:type="dxa"/>
          </w:tcPr>
          <w:p w14:paraId="2861A914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1567AE7D" w14:textId="77777777" w:rsidTr="00F621E1">
        <w:trPr>
          <w:trHeight w:val="350"/>
        </w:trPr>
        <w:tc>
          <w:tcPr>
            <w:tcW w:w="2576" w:type="dxa"/>
          </w:tcPr>
          <w:p w14:paraId="2CA9E3F1" w14:textId="77777777"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61" w:type="dxa"/>
            <w:gridSpan w:val="2"/>
          </w:tcPr>
          <w:p w14:paraId="0C9A6C85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1B41E73C" w14:textId="77777777"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52" w:type="dxa"/>
          </w:tcPr>
          <w:p w14:paraId="4A50B61F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4400205F" w14:textId="77777777" w:rsidTr="00F621E1">
        <w:trPr>
          <w:trHeight w:val="811"/>
        </w:trPr>
        <w:tc>
          <w:tcPr>
            <w:tcW w:w="2576" w:type="dxa"/>
          </w:tcPr>
          <w:p w14:paraId="459DA21D" w14:textId="77777777" w:rsidR="0025197E" w:rsidRPr="001A68CD" w:rsidRDefault="0025197E" w:rsidP="00F621E1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61" w:type="dxa"/>
            <w:gridSpan w:val="2"/>
          </w:tcPr>
          <w:p w14:paraId="4B610EEC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65864C26" w14:textId="77777777" w:rsidR="0025197E" w:rsidRPr="001A68CD" w:rsidRDefault="0025197E" w:rsidP="00F621E1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If Contract,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Please</w:t>
            </w:r>
            <w:proofErr w:type="gramEnd"/>
            <w:r w:rsidRPr="001A68CD">
              <w:rPr>
                <w:rFonts w:ascii="Roboto" w:hAnsi="Roboto"/>
                <w:sz w:val="18"/>
                <w:szCs w:val="18"/>
              </w:rPr>
              <w:t xml:space="preserve"> provide company name</w:t>
            </w:r>
          </w:p>
        </w:tc>
        <w:tc>
          <w:tcPr>
            <w:tcW w:w="2252" w:type="dxa"/>
          </w:tcPr>
          <w:p w14:paraId="6C243487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6F7CC0A9" w14:textId="77777777" w:rsidTr="00F621E1">
        <w:trPr>
          <w:trHeight w:val="581"/>
        </w:trPr>
        <w:tc>
          <w:tcPr>
            <w:tcW w:w="2576" w:type="dxa"/>
          </w:tcPr>
          <w:p w14:paraId="53E6A3C5" w14:textId="77777777" w:rsidR="0025197E" w:rsidRPr="001A68CD" w:rsidRDefault="0025197E" w:rsidP="00F621E1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61" w:type="dxa"/>
            <w:gridSpan w:val="2"/>
          </w:tcPr>
          <w:p w14:paraId="52258C70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058996A8" w14:textId="77777777" w:rsidR="0025197E" w:rsidRPr="001A68CD" w:rsidRDefault="0025197E" w:rsidP="00F621E1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252" w:type="dxa"/>
          </w:tcPr>
          <w:p w14:paraId="0A656913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69D798F2" w14:textId="77777777" w:rsidTr="00F621E1">
        <w:trPr>
          <w:trHeight w:val="465"/>
        </w:trPr>
        <w:tc>
          <w:tcPr>
            <w:tcW w:w="2576" w:type="dxa"/>
            <w:vMerge w:val="restart"/>
          </w:tcPr>
          <w:p w14:paraId="1FF80D88" w14:textId="77777777" w:rsidR="0025197E" w:rsidRPr="001A68CD" w:rsidRDefault="0025197E" w:rsidP="00F621E1">
            <w:pPr>
              <w:pStyle w:val="TableParagraph"/>
              <w:spacing w:before="5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0A2BD0E2" w14:textId="77777777" w:rsidR="0025197E" w:rsidRPr="001A68CD" w:rsidRDefault="0025197E" w:rsidP="00F621E1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821" w:type="dxa"/>
            <w:gridSpan w:val="4"/>
          </w:tcPr>
          <w:p w14:paraId="4DF9239A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14B1FB7E" w14:textId="77777777" w:rsidTr="00F621E1">
        <w:trPr>
          <w:trHeight w:val="491"/>
        </w:trPr>
        <w:tc>
          <w:tcPr>
            <w:tcW w:w="2576" w:type="dxa"/>
            <w:vMerge/>
            <w:tcBorders>
              <w:top w:val="nil"/>
            </w:tcBorders>
          </w:tcPr>
          <w:p w14:paraId="0F135921" w14:textId="77777777"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821" w:type="dxa"/>
            <w:gridSpan w:val="4"/>
          </w:tcPr>
          <w:p w14:paraId="744EF8F6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0B09C9A6" w14:textId="77777777" w:rsidR="0025197E" w:rsidRPr="001A68CD" w:rsidRDefault="0025197E" w:rsidP="0025197E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1189939D" w14:textId="77777777" w:rsidR="0025197E" w:rsidRPr="00514998" w:rsidRDefault="0025197E" w:rsidP="0025197E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14:paraId="65F0AB40" w14:textId="70E08EDC" w:rsidR="0025197E" w:rsidRDefault="0025197E" w:rsidP="0025197E">
      <w:pPr>
        <w:pStyle w:val="BodyText"/>
        <w:numPr>
          <w:ilvl w:val="0"/>
          <w:numId w:val="12"/>
        </w:numPr>
        <w:spacing w:line="360" w:lineRule="auto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Relieving / Service letter</w:t>
      </w:r>
    </w:p>
    <w:p w14:paraId="05999B1E" w14:textId="7065EBB8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1110D3B4" w14:textId="4D965C8F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1C69AE52" w14:textId="1D51477F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5230A675" w14:textId="2F6EAFBF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4458F2AD" w14:textId="2362AAD8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1B40EBB3" w14:textId="249EF397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00F3BF3A" w14:textId="21FBBF9B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51F2653D" w14:textId="5B22C8E3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60818807" w14:textId="644C4D08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5E34199A" w14:textId="0FC6FFCA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604FAFDD" w14:textId="6C1A9610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52FBC96A" w14:textId="206ACD0A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3C48B0D4" w14:textId="4BB497B2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6A2C69F8" w14:textId="44EA34EC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67FD15CD" w14:textId="733A5208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1F69E0B7" w14:textId="3BDE7DDC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p w14:paraId="618F2F4C" w14:textId="4D16504C" w:rsidR="0025197E" w:rsidRDefault="0025197E" w:rsidP="0025197E">
      <w:pPr>
        <w:pStyle w:val="BodyText"/>
        <w:spacing w:line="360" w:lineRule="auto"/>
        <w:jc w:val="both"/>
        <w:rPr>
          <w:rFonts w:ascii="Roboto" w:hAnsi="Roboto"/>
          <w:sz w:val="18"/>
          <w:szCs w:val="18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652"/>
        <w:gridCol w:w="2309"/>
        <w:gridCol w:w="1608"/>
        <w:gridCol w:w="2252"/>
      </w:tblGrid>
      <w:tr w:rsidR="0025197E" w:rsidRPr="001A68CD" w14:paraId="41C87585" w14:textId="77777777" w:rsidTr="00F621E1">
        <w:trPr>
          <w:trHeight w:val="230"/>
        </w:trPr>
        <w:tc>
          <w:tcPr>
            <w:tcW w:w="9397" w:type="dxa"/>
            <w:gridSpan w:val="5"/>
          </w:tcPr>
          <w:p w14:paraId="167FD985" w14:textId="5145E31C" w:rsidR="0025197E" w:rsidRPr="001A68CD" w:rsidRDefault="0025197E" w:rsidP="00F621E1">
            <w:pPr>
              <w:pStyle w:val="TableParagraph"/>
              <w:spacing w:line="210" w:lineRule="exact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lastRenderedPageBreak/>
              <w:t>(EMP-</w:t>
            </w:r>
            <w:r>
              <w:rPr>
                <w:rFonts w:ascii="Roboto" w:hAnsi="Roboto"/>
                <w:b/>
                <w:sz w:val="18"/>
                <w:szCs w:val="18"/>
              </w:rPr>
              <w:t>5</w:t>
            </w:r>
            <w:r w:rsidRPr="001A68CD">
              <w:rPr>
                <w:rFonts w:ascii="Roboto" w:hAnsi="Roboto"/>
                <w:b/>
                <w:sz w:val="18"/>
                <w:szCs w:val="18"/>
              </w:rPr>
              <w:t xml:space="preserve">) Previous EMP </w:t>
            </w:r>
          </w:p>
        </w:tc>
      </w:tr>
      <w:tr w:rsidR="0025197E" w:rsidRPr="001A68CD" w14:paraId="41B5A91F" w14:textId="77777777" w:rsidTr="00F621E1">
        <w:trPr>
          <w:trHeight w:val="350"/>
        </w:trPr>
        <w:tc>
          <w:tcPr>
            <w:tcW w:w="9397" w:type="dxa"/>
            <w:gridSpan w:val="5"/>
          </w:tcPr>
          <w:p w14:paraId="42513D9E" w14:textId="77777777" w:rsidR="0025197E" w:rsidRPr="001A68CD" w:rsidRDefault="0025197E" w:rsidP="00F621E1">
            <w:pPr>
              <w:pStyle w:val="TableParagraph"/>
              <w:spacing w:before="114" w:line="215" w:lineRule="exact"/>
              <w:ind w:left="3959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PERMANENT / CONTRACT EMPLOYMENT</w:t>
            </w:r>
          </w:p>
        </w:tc>
      </w:tr>
      <w:tr w:rsidR="0025197E" w:rsidRPr="001A68CD" w14:paraId="755E91AD" w14:textId="77777777" w:rsidTr="00F621E1">
        <w:trPr>
          <w:trHeight w:val="350"/>
        </w:trPr>
        <w:tc>
          <w:tcPr>
            <w:tcW w:w="2576" w:type="dxa"/>
          </w:tcPr>
          <w:p w14:paraId="7125D21E" w14:textId="77777777"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Name of Company</w:t>
            </w:r>
          </w:p>
        </w:tc>
        <w:tc>
          <w:tcPr>
            <w:tcW w:w="6821" w:type="dxa"/>
            <w:gridSpan w:val="4"/>
          </w:tcPr>
          <w:p w14:paraId="52FAAA28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41B7CC3C" w14:textId="77777777" w:rsidTr="00F621E1">
        <w:trPr>
          <w:trHeight w:val="579"/>
        </w:trPr>
        <w:tc>
          <w:tcPr>
            <w:tcW w:w="2576" w:type="dxa"/>
          </w:tcPr>
          <w:p w14:paraId="48078F2F" w14:textId="77777777"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Where were you employed?</w:t>
            </w:r>
          </w:p>
        </w:tc>
        <w:tc>
          <w:tcPr>
            <w:tcW w:w="2961" w:type="dxa"/>
            <w:gridSpan w:val="2"/>
          </w:tcPr>
          <w:p w14:paraId="650CE94B" w14:textId="77777777" w:rsidR="0025197E" w:rsidRPr="001A68CD" w:rsidRDefault="0025197E" w:rsidP="00F621E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</w:tabs>
              <w:spacing w:before="120" w:line="230" w:lineRule="exact"/>
              <w:ind w:right="650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Registered</w:t>
            </w:r>
            <w:r w:rsidRPr="001A68CD">
              <w:rPr>
                <w:rFonts w:ascii="Roboto" w:hAnsi="Roboto"/>
                <w:spacing w:val="-10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Corporate Office</w:t>
            </w:r>
          </w:p>
        </w:tc>
        <w:tc>
          <w:tcPr>
            <w:tcW w:w="3860" w:type="dxa"/>
            <w:gridSpan w:val="2"/>
          </w:tcPr>
          <w:p w14:paraId="3B5EDFAD" w14:textId="77777777" w:rsidR="0025197E" w:rsidRPr="001A68CD" w:rsidRDefault="0025197E" w:rsidP="00F621E1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17"/>
              <w:ind w:hanging="36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Branch</w:t>
            </w:r>
            <w:r w:rsidRPr="001A68CD">
              <w:rPr>
                <w:rFonts w:ascii="Roboto" w:hAnsi="Roboto"/>
                <w:spacing w:val="-2"/>
                <w:sz w:val="18"/>
                <w:szCs w:val="18"/>
              </w:rPr>
              <w:t xml:space="preserve"> </w:t>
            </w:r>
            <w:r w:rsidRPr="001A68CD">
              <w:rPr>
                <w:rFonts w:ascii="Roboto" w:hAnsi="Roboto"/>
                <w:sz w:val="18"/>
                <w:szCs w:val="18"/>
              </w:rPr>
              <w:t>Office</w:t>
            </w:r>
          </w:p>
        </w:tc>
      </w:tr>
      <w:tr w:rsidR="0025197E" w:rsidRPr="001A68CD" w14:paraId="28E261EF" w14:textId="77777777" w:rsidTr="00F621E1">
        <w:trPr>
          <w:trHeight w:val="348"/>
        </w:trPr>
        <w:tc>
          <w:tcPr>
            <w:tcW w:w="2576" w:type="dxa"/>
            <w:vMerge w:val="restart"/>
          </w:tcPr>
          <w:p w14:paraId="4322F236" w14:textId="77777777" w:rsidR="0025197E" w:rsidRPr="001A68CD" w:rsidRDefault="0025197E" w:rsidP="00F621E1">
            <w:pPr>
              <w:pStyle w:val="TableParagraph"/>
              <w:spacing w:before="11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Company Address</w:t>
            </w:r>
          </w:p>
          <w:p w14:paraId="2EB2E858" w14:textId="77777777" w:rsidR="0025197E" w:rsidRPr="001A68CD" w:rsidRDefault="0025197E" w:rsidP="00F621E1">
            <w:pPr>
              <w:pStyle w:val="TableParagraph"/>
              <w:spacing w:before="11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(Where you were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employed )</w:t>
            </w:r>
            <w:proofErr w:type="gramEnd"/>
          </w:p>
        </w:tc>
        <w:tc>
          <w:tcPr>
            <w:tcW w:w="6821" w:type="dxa"/>
            <w:gridSpan w:val="4"/>
          </w:tcPr>
          <w:p w14:paraId="208852EF" w14:textId="77777777" w:rsidR="0025197E" w:rsidRPr="001A68CD" w:rsidRDefault="0025197E" w:rsidP="00F621E1">
            <w:pPr>
              <w:pStyle w:val="TableParagraph"/>
              <w:spacing w:before="117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Door No</w:t>
            </w:r>
            <w:r>
              <w:rPr>
                <w:rFonts w:ascii="Roboto" w:hAnsi="Roboto"/>
                <w:sz w:val="18"/>
                <w:szCs w:val="18"/>
              </w:rPr>
              <w:t>.</w:t>
            </w:r>
            <w:r w:rsidRPr="001A68CD">
              <w:rPr>
                <w:rFonts w:ascii="Roboto" w:hAnsi="Roboto"/>
                <w:sz w:val="18"/>
                <w:szCs w:val="18"/>
              </w:rPr>
              <w:t>/Street</w:t>
            </w:r>
          </w:p>
        </w:tc>
      </w:tr>
      <w:tr w:rsidR="0025197E" w:rsidRPr="001A68CD" w14:paraId="0ACBC62F" w14:textId="77777777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14:paraId="0FD3CFC4" w14:textId="77777777"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14:paraId="4BD63FAF" w14:textId="77777777"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City</w:t>
            </w:r>
          </w:p>
        </w:tc>
        <w:tc>
          <w:tcPr>
            <w:tcW w:w="2309" w:type="dxa"/>
          </w:tcPr>
          <w:p w14:paraId="7556003A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7F53A13C" w14:textId="77777777"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State</w:t>
            </w:r>
          </w:p>
        </w:tc>
        <w:tc>
          <w:tcPr>
            <w:tcW w:w="2252" w:type="dxa"/>
          </w:tcPr>
          <w:p w14:paraId="465D77DA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26851E17" w14:textId="77777777" w:rsidTr="00F621E1">
        <w:trPr>
          <w:trHeight w:val="350"/>
        </w:trPr>
        <w:tc>
          <w:tcPr>
            <w:tcW w:w="2576" w:type="dxa"/>
            <w:vMerge/>
            <w:tcBorders>
              <w:top w:val="nil"/>
            </w:tcBorders>
          </w:tcPr>
          <w:p w14:paraId="467EA056" w14:textId="77777777"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52" w:type="dxa"/>
          </w:tcPr>
          <w:p w14:paraId="02D9E3FB" w14:textId="77777777" w:rsidR="0025197E" w:rsidRPr="001A68CD" w:rsidRDefault="0025197E" w:rsidP="00F621E1">
            <w:pPr>
              <w:pStyle w:val="TableParagraph"/>
              <w:spacing w:before="119" w:line="211" w:lineRule="exact"/>
              <w:ind w:left="108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Pin</w:t>
            </w:r>
          </w:p>
        </w:tc>
        <w:tc>
          <w:tcPr>
            <w:tcW w:w="2309" w:type="dxa"/>
          </w:tcPr>
          <w:p w14:paraId="7C0BB466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6814B14E" w14:textId="77777777" w:rsidR="0025197E" w:rsidRPr="001A68CD" w:rsidRDefault="0025197E" w:rsidP="00F621E1">
            <w:pPr>
              <w:pStyle w:val="TableParagraph"/>
              <w:spacing w:before="119" w:line="211" w:lineRule="exact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Phone</w:t>
            </w:r>
          </w:p>
        </w:tc>
        <w:tc>
          <w:tcPr>
            <w:tcW w:w="2252" w:type="dxa"/>
          </w:tcPr>
          <w:p w14:paraId="7CE2DEAA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748C59D2" w14:textId="77777777" w:rsidTr="00F621E1">
        <w:trPr>
          <w:trHeight w:val="581"/>
        </w:trPr>
        <w:tc>
          <w:tcPr>
            <w:tcW w:w="2576" w:type="dxa"/>
          </w:tcPr>
          <w:p w14:paraId="5BE0156C" w14:textId="77777777" w:rsidR="0025197E" w:rsidRPr="001A68CD" w:rsidRDefault="0025197E" w:rsidP="00F621E1">
            <w:pPr>
              <w:pStyle w:val="TableParagraph"/>
              <w:spacing w:before="124" w:line="228" w:lineRule="exact"/>
              <w:ind w:right="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Period of employment from / to (DD/MM/YYYY)</w:t>
            </w:r>
          </w:p>
        </w:tc>
        <w:tc>
          <w:tcPr>
            <w:tcW w:w="2961" w:type="dxa"/>
            <w:gridSpan w:val="2"/>
          </w:tcPr>
          <w:p w14:paraId="3EA2AB7F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019A0A1F" w14:textId="77777777" w:rsidR="0025197E" w:rsidRPr="001A68CD" w:rsidRDefault="0025197E" w:rsidP="00F621E1">
            <w:pPr>
              <w:pStyle w:val="TableParagraph"/>
              <w:spacing w:before="11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Employee Code</w:t>
            </w:r>
          </w:p>
        </w:tc>
        <w:tc>
          <w:tcPr>
            <w:tcW w:w="2252" w:type="dxa"/>
          </w:tcPr>
          <w:p w14:paraId="0D82F8B8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096F1BC7" w14:textId="77777777" w:rsidTr="00F621E1">
        <w:trPr>
          <w:trHeight w:val="350"/>
        </w:trPr>
        <w:tc>
          <w:tcPr>
            <w:tcW w:w="2576" w:type="dxa"/>
          </w:tcPr>
          <w:p w14:paraId="475ED4B9" w14:textId="77777777"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Designation</w:t>
            </w:r>
          </w:p>
        </w:tc>
        <w:tc>
          <w:tcPr>
            <w:tcW w:w="2961" w:type="dxa"/>
            <w:gridSpan w:val="2"/>
          </w:tcPr>
          <w:p w14:paraId="1C139001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35884530" w14:textId="77777777" w:rsidR="0025197E" w:rsidRPr="001A68CD" w:rsidRDefault="0025197E" w:rsidP="00F621E1">
            <w:pPr>
              <w:pStyle w:val="TableParagraph"/>
              <w:spacing w:before="117" w:line="213" w:lineRule="exact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Remuneration</w:t>
            </w:r>
          </w:p>
        </w:tc>
        <w:tc>
          <w:tcPr>
            <w:tcW w:w="2252" w:type="dxa"/>
          </w:tcPr>
          <w:p w14:paraId="47D31F93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22DE81FA" w14:textId="77777777" w:rsidTr="00F621E1">
        <w:trPr>
          <w:trHeight w:val="811"/>
        </w:trPr>
        <w:tc>
          <w:tcPr>
            <w:tcW w:w="2576" w:type="dxa"/>
          </w:tcPr>
          <w:p w14:paraId="06895ED0" w14:textId="77777777" w:rsidR="0025197E" w:rsidRPr="001A68CD" w:rsidRDefault="0025197E" w:rsidP="00F621E1">
            <w:pPr>
              <w:pStyle w:val="TableParagraph"/>
              <w:spacing w:before="117"/>
              <w:ind w:right="787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Nature of Employment (Permanent / Contract)</w:t>
            </w:r>
          </w:p>
        </w:tc>
        <w:tc>
          <w:tcPr>
            <w:tcW w:w="2961" w:type="dxa"/>
            <w:gridSpan w:val="2"/>
          </w:tcPr>
          <w:p w14:paraId="5F0709E8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2C13F9E6" w14:textId="77777777" w:rsidR="0025197E" w:rsidRPr="001A68CD" w:rsidRDefault="0025197E" w:rsidP="00F621E1">
            <w:pPr>
              <w:pStyle w:val="TableParagraph"/>
              <w:spacing w:before="117" w:line="230" w:lineRule="atLeast"/>
              <w:ind w:right="121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 xml:space="preserve">If Contract, </w:t>
            </w:r>
            <w:proofErr w:type="gramStart"/>
            <w:r w:rsidRPr="001A68CD">
              <w:rPr>
                <w:rFonts w:ascii="Roboto" w:hAnsi="Roboto"/>
                <w:sz w:val="18"/>
                <w:szCs w:val="18"/>
              </w:rPr>
              <w:t>Please</w:t>
            </w:r>
            <w:proofErr w:type="gramEnd"/>
            <w:r w:rsidRPr="001A68CD">
              <w:rPr>
                <w:rFonts w:ascii="Roboto" w:hAnsi="Roboto"/>
                <w:sz w:val="18"/>
                <w:szCs w:val="18"/>
              </w:rPr>
              <w:t xml:space="preserve"> provide company name</w:t>
            </w:r>
          </w:p>
        </w:tc>
        <w:tc>
          <w:tcPr>
            <w:tcW w:w="2252" w:type="dxa"/>
          </w:tcPr>
          <w:p w14:paraId="1566C69F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43C5B8A6" w14:textId="77777777" w:rsidTr="00F621E1">
        <w:trPr>
          <w:trHeight w:val="581"/>
        </w:trPr>
        <w:tc>
          <w:tcPr>
            <w:tcW w:w="2576" w:type="dxa"/>
          </w:tcPr>
          <w:p w14:paraId="4D2D20D9" w14:textId="77777777" w:rsidR="0025197E" w:rsidRPr="001A68CD" w:rsidRDefault="0025197E" w:rsidP="00F621E1">
            <w:pPr>
              <w:pStyle w:val="TableParagraph"/>
              <w:spacing w:before="117" w:line="230" w:lineRule="atLeast"/>
              <w:ind w:right="743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Supervisor’s Name and Designation</w:t>
            </w:r>
          </w:p>
        </w:tc>
        <w:tc>
          <w:tcPr>
            <w:tcW w:w="2961" w:type="dxa"/>
            <w:gridSpan w:val="2"/>
          </w:tcPr>
          <w:p w14:paraId="5751F42E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608" w:type="dxa"/>
          </w:tcPr>
          <w:p w14:paraId="7E117042" w14:textId="77777777" w:rsidR="0025197E" w:rsidRPr="001A68CD" w:rsidRDefault="0025197E" w:rsidP="00F621E1">
            <w:pPr>
              <w:pStyle w:val="TableParagraph"/>
              <w:spacing w:before="117" w:line="230" w:lineRule="atLeast"/>
              <w:ind w:right="299"/>
              <w:rPr>
                <w:rFonts w:ascii="Roboto" w:hAnsi="Roboto"/>
                <w:sz w:val="18"/>
                <w:szCs w:val="18"/>
              </w:rPr>
            </w:pPr>
            <w:r w:rsidRPr="001A68CD">
              <w:rPr>
                <w:rFonts w:ascii="Roboto" w:hAnsi="Roboto"/>
                <w:sz w:val="18"/>
                <w:szCs w:val="18"/>
              </w:rPr>
              <w:t>(Email I</w:t>
            </w:r>
            <w:r>
              <w:rPr>
                <w:rFonts w:ascii="Roboto" w:hAnsi="Roboto"/>
                <w:sz w:val="18"/>
                <w:szCs w:val="18"/>
              </w:rPr>
              <w:t>D</w:t>
            </w:r>
            <w:r w:rsidRPr="001A68CD">
              <w:rPr>
                <w:rFonts w:ascii="Roboto" w:hAnsi="Roboto"/>
                <w:sz w:val="18"/>
                <w:szCs w:val="18"/>
              </w:rPr>
              <w:t>) Supervisor / HR</w:t>
            </w:r>
          </w:p>
        </w:tc>
        <w:tc>
          <w:tcPr>
            <w:tcW w:w="2252" w:type="dxa"/>
          </w:tcPr>
          <w:p w14:paraId="7E0C9539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309BBBDB" w14:textId="77777777" w:rsidTr="00F621E1">
        <w:trPr>
          <w:trHeight w:val="465"/>
        </w:trPr>
        <w:tc>
          <w:tcPr>
            <w:tcW w:w="2576" w:type="dxa"/>
            <w:vMerge w:val="restart"/>
          </w:tcPr>
          <w:p w14:paraId="13498569" w14:textId="77777777" w:rsidR="0025197E" w:rsidRPr="001A68CD" w:rsidRDefault="0025197E" w:rsidP="00F621E1">
            <w:pPr>
              <w:pStyle w:val="TableParagraph"/>
              <w:spacing w:before="5"/>
              <w:ind w:left="0"/>
              <w:rPr>
                <w:rFonts w:ascii="Roboto" w:hAnsi="Roboto"/>
                <w:sz w:val="18"/>
                <w:szCs w:val="18"/>
              </w:rPr>
            </w:pPr>
          </w:p>
          <w:p w14:paraId="068FBD1A" w14:textId="77777777" w:rsidR="0025197E" w:rsidRPr="001A68CD" w:rsidRDefault="0025197E" w:rsidP="00F621E1">
            <w:pPr>
              <w:pStyle w:val="TableParagraph"/>
              <w:ind w:right="810"/>
              <w:rPr>
                <w:rFonts w:ascii="Roboto" w:hAnsi="Roboto"/>
                <w:b/>
                <w:sz w:val="18"/>
                <w:szCs w:val="18"/>
              </w:rPr>
            </w:pPr>
            <w:r w:rsidRPr="001A68CD">
              <w:rPr>
                <w:rFonts w:ascii="Roboto" w:hAnsi="Roboto"/>
                <w:b/>
                <w:sz w:val="18"/>
                <w:szCs w:val="18"/>
              </w:rPr>
              <w:t>State your reason for leaving</w:t>
            </w:r>
          </w:p>
        </w:tc>
        <w:tc>
          <w:tcPr>
            <w:tcW w:w="6821" w:type="dxa"/>
            <w:gridSpan w:val="4"/>
          </w:tcPr>
          <w:p w14:paraId="53564B83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  <w:tr w:rsidR="0025197E" w:rsidRPr="001A68CD" w14:paraId="0231C39B" w14:textId="77777777" w:rsidTr="00F621E1">
        <w:trPr>
          <w:trHeight w:val="491"/>
        </w:trPr>
        <w:tc>
          <w:tcPr>
            <w:tcW w:w="2576" w:type="dxa"/>
            <w:vMerge/>
            <w:tcBorders>
              <w:top w:val="nil"/>
            </w:tcBorders>
          </w:tcPr>
          <w:p w14:paraId="61827D2D" w14:textId="77777777" w:rsidR="0025197E" w:rsidRPr="001A68CD" w:rsidRDefault="0025197E" w:rsidP="00F621E1">
            <w:pPr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6821" w:type="dxa"/>
            <w:gridSpan w:val="4"/>
          </w:tcPr>
          <w:p w14:paraId="6608FF29" w14:textId="77777777" w:rsidR="0025197E" w:rsidRPr="001A68CD" w:rsidRDefault="0025197E" w:rsidP="00F621E1">
            <w:pPr>
              <w:pStyle w:val="TableParagraph"/>
              <w:ind w:left="0"/>
              <w:rPr>
                <w:rFonts w:ascii="Roboto" w:hAnsi="Roboto"/>
                <w:sz w:val="18"/>
                <w:szCs w:val="18"/>
              </w:rPr>
            </w:pPr>
          </w:p>
        </w:tc>
      </w:tr>
    </w:tbl>
    <w:p w14:paraId="4A29C083" w14:textId="77777777" w:rsidR="0025197E" w:rsidRPr="001A68CD" w:rsidRDefault="0025197E" w:rsidP="0025197E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3ECB4C11" w14:textId="77777777" w:rsidR="0025197E" w:rsidRPr="00514998" w:rsidRDefault="0025197E" w:rsidP="0025197E">
      <w:pPr>
        <w:pStyle w:val="Heading1"/>
        <w:spacing w:before="93" w:line="360" w:lineRule="auto"/>
        <w:jc w:val="both"/>
        <w:rPr>
          <w:rFonts w:ascii="Roboto" w:hAnsi="Roboto"/>
          <w:b/>
          <w:bCs/>
          <w:color w:val="070F26" w:themeColor="accent1"/>
          <w:sz w:val="18"/>
          <w:szCs w:val="18"/>
        </w:rPr>
      </w:pPr>
      <w:r w:rsidRPr="00514998">
        <w:rPr>
          <w:rFonts w:ascii="Roboto" w:hAnsi="Roboto"/>
          <w:b/>
          <w:bCs/>
          <w:color w:val="070F26" w:themeColor="accent1"/>
          <w:sz w:val="18"/>
          <w:szCs w:val="18"/>
          <w:u w:val="thick"/>
        </w:rPr>
        <w:t>Note</w:t>
      </w:r>
      <w:r w:rsidRPr="00514998">
        <w:rPr>
          <w:rFonts w:ascii="Roboto" w:hAnsi="Roboto"/>
          <w:b/>
          <w:bCs/>
          <w:color w:val="070F26" w:themeColor="accent1"/>
          <w:sz w:val="18"/>
          <w:szCs w:val="18"/>
        </w:rPr>
        <w:t>: Please attach legible photocopies of the following documents relevant to the entries above</w:t>
      </w:r>
    </w:p>
    <w:p w14:paraId="1831F6EE" w14:textId="77777777" w:rsidR="0025197E" w:rsidRPr="001A68CD" w:rsidRDefault="0025197E" w:rsidP="0025197E">
      <w:pPr>
        <w:pStyle w:val="BodyText"/>
        <w:spacing w:line="360" w:lineRule="auto"/>
        <w:ind w:left="8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1) Relieving / Service letter</w:t>
      </w:r>
    </w:p>
    <w:p w14:paraId="4FDAB844" w14:textId="77777777" w:rsidR="0025197E" w:rsidRPr="001A68CD" w:rsidRDefault="0025197E" w:rsidP="0025197E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1BE524A0" w14:textId="77777777" w:rsidR="0025197E" w:rsidRPr="0025197E" w:rsidRDefault="0025197E" w:rsidP="0025197E"/>
    <w:p w14:paraId="35AF5852" w14:textId="77777777" w:rsidR="00514998" w:rsidRPr="001A68CD" w:rsidRDefault="00514998" w:rsidP="00514998">
      <w:pPr>
        <w:pStyle w:val="Heading1"/>
        <w:ind w:left="227"/>
        <w:rPr>
          <w:rFonts w:ascii="Roboto" w:hAnsi="Roboto"/>
          <w:sz w:val="18"/>
          <w:szCs w:val="18"/>
        </w:rPr>
      </w:pPr>
    </w:p>
    <w:p w14:paraId="22DC10B1" w14:textId="77777777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14:paraId="6F79140A" w14:textId="77777777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14:paraId="1302B740" w14:textId="77777777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14:paraId="6A3CD037" w14:textId="77777777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14:paraId="3A0CB023" w14:textId="77777777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14:paraId="13CE069C" w14:textId="77777777" w:rsidR="00514998" w:rsidRDefault="00514998" w:rsidP="00514998">
      <w:pPr>
        <w:tabs>
          <w:tab w:val="left" w:pos="4817"/>
          <w:tab w:val="left" w:pos="5201"/>
          <w:tab w:val="left" w:pos="9923"/>
        </w:tabs>
        <w:spacing w:line="480" w:lineRule="auto"/>
        <w:ind w:left="103"/>
        <w:rPr>
          <w:rFonts w:ascii="Roboto" w:hAnsi="Roboto"/>
          <w:sz w:val="18"/>
          <w:szCs w:val="18"/>
          <w:u w:val="single"/>
        </w:rPr>
      </w:pPr>
    </w:p>
    <w:p w14:paraId="1E86A9EC" w14:textId="77777777" w:rsidR="00514998" w:rsidRDefault="00514998" w:rsidP="00514998">
      <w:pPr>
        <w:spacing w:before="101"/>
        <w:ind w:left="227"/>
        <w:rPr>
          <w:rFonts w:ascii="Roboto" w:hAnsi="Roboto"/>
          <w:w w:val="115"/>
          <w:u w:val="thick"/>
        </w:rPr>
      </w:pPr>
    </w:p>
    <w:p w14:paraId="05891CA5" w14:textId="3D4F1934" w:rsidR="00514998" w:rsidRPr="001A68CD" w:rsidRDefault="00514998" w:rsidP="00514998">
      <w:pPr>
        <w:spacing w:before="101"/>
        <w:ind w:left="227"/>
        <w:rPr>
          <w:rFonts w:ascii="Roboto" w:hAnsi="Roboto"/>
          <w:sz w:val="18"/>
          <w:szCs w:val="18"/>
        </w:rPr>
      </w:pPr>
      <w:r w:rsidRPr="00176762">
        <w:rPr>
          <w:rFonts w:ascii="Roboto" w:hAnsi="Roboto"/>
          <w:w w:val="115"/>
          <w:u w:val="thick"/>
        </w:rPr>
        <w:t xml:space="preserve">Authorization/ Declaration </w:t>
      </w:r>
      <w:proofErr w:type="gramStart"/>
      <w:r w:rsidRPr="00176762">
        <w:rPr>
          <w:rFonts w:ascii="Roboto" w:hAnsi="Roboto"/>
          <w:w w:val="115"/>
          <w:u w:val="thick"/>
        </w:rPr>
        <w:t xml:space="preserve">and </w:t>
      </w:r>
      <w:r w:rsidRPr="00176762">
        <w:rPr>
          <w:rFonts w:ascii="Roboto" w:hAnsi="Roboto"/>
          <w:spacing w:val="-57"/>
          <w:w w:val="115"/>
          <w:u w:val="thick"/>
        </w:rPr>
        <w:t xml:space="preserve"> </w:t>
      </w:r>
      <w:r w:rsidRPr="00176762">
        <w:rPr>
          <w:rFonts w:ascii="Roboto" w:hAnsi="Roboto"/>
          <w:w w:val="115"/>
          <w:u w:val="thick"/>
        </w:rPr>
        <w:t>Undertaking</w:t>
      </w:r>
      <w:proofErr w:type="gramEnd"/>
    </w:p>
    <w:p w14:paraId="781C8DE0" w14:textId="77777777" w:rsidR="00514998" w:rsidRPr="001A68CD" w:rsidRDefault="00514998" w:rsidP="00514998">
      <w:pPr>
        <w:pStyle w:val="BodyText"/>
        <w:rPr>
          <w:rFonts w:ascii="Roboto" w:hAnsi="Roboto"/>
          <w:sz w:val="18"/>
          <w:szCs w:val="18"/>
        </w:rPr>
      </w:pPr>
    </w:p>
    <w:p w14:paraId="7A7BC375" w14:textId="77777777" w:rsidR="00514998" w:rsidRPr="001A68CD" w:rsidRDefault="00514998" w:rsidP="00514998">
      <w:pPr>
        <w:pStyle w:val="BodyText"/>
        <w:spacing w:before="1"/>
        <w:rPr>
          <w:rFonts w:ascii="Roboto" w:hAnsi="Roboto"/>
          <w:sz w:val="18"/>
          <w:szCs w:val="18"/>
        </w:rPr>
      </w:pPr>
    </w:p>
    <w:p w14:paraId="79064DB8" w14:textId="77777777" w:rsidR="00514998" w:rsidRPr="001A68CD" w:rsidRDefault="00514998" w:rsidP="00514998">
      <w:pPr>
        <w:spacing w:before="99" w:line="360" w:lineRule="auto"/>
        <w:ind w:left="227" w:right="33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w w:val="105"/>
          <w:sz w:val="18"/>
          <w:szCs w:val="18"/>
        </w:rPr>
        <w:t>If employed with NTT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 xml:space="preserve">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w w:val="105"/>
          <w:sz w:val="18"/>
          <w:szCs w:val="18"/>
        </w:rPr>
        <w:t>, I agree to provide copies of all relevant certificates. I understand that employment with NTT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 xml:space="preserve">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w w:val="105"/>
          <w:sz w:val="18"/>
          <w:szCs w:val="18"/>
        </w:rPr>
        <w:t xml:space="preserve"> is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governed</w:t>
      </w:r>
      <w:r>
        <w:rPr>
          <w:rFonts w:ascii="Roboto" w:hAnsi="Roboto"/>
          <w:w w:val="105"/>
          <w:sz w:val="18"/>
          <w:szCs w:val="18"/>
        </w:rPr>
        <w:t xml:space="preserve"> </w:t>
      </w:r>
      <w:proofErr w:type="gramStart"/>
      <w:r w:rsidRPr="001A68CD">
        <w:rPr>
          <w:rFonts w:ascii="Roboto" w:hAnsi="Roboto"/>
          <w:spacing w:val="-36"/>
          <w:w w:val="105"/>
          <w:sz w:val="18"/>
          <w:szCs w:val="18"/>
        </w:rPr>
        <w:t>by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spacing w:val="-38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their</w:t>
      </w:r>
      <w:proofErr w:type="gramEnd"/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employment</w:t>
      </w:r>
      <w:r w:rsidRPr="001A68CD">
        <w:rPr>
          <w:rFonts w:ascii="Roboto" w:hAnsi="Roboto"/>
          <w:spacing w:val="-36"/>
          <w:w w:val="105"/>
          <w:sz w:val="18"/>
          <w:szCs w:val="18"/>
        </w:rPr>
        <w:t xml:space="preserve"> </w:t>
      </w:r>
      <w:r>
        <w:rPr>
          <w:rFonts w:ascii="Roboto" w:hAnsi="Roboto"/>
          <w:spacing w:val="-36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policies</w:t>
      </w:r>
      <w:r w:rsidRPr="001A68CD"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as</w:t>
      </w:r>
      <w:r w:rsidRPr="001A68CD"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applicable,</w:t>
      </w:r>
      <w:r w:rsidRPr="001A68CD">
        <w:rPr>
          <w:rFonts w:ascii="Roboto" w:hAnsi="Roboto"/>
          <w:spacing w:val="-38"/>
          <w:w w:val="105"/>
          <w:sz w:val="18"/>
          <w:szCs w:val="18"/>
        </w:rPr>
        <w:t xml:space="preserve"> </w:t>
      </w:r>
      <w:r>
        <w:rPr>
          <w:rFonts w:ascii="Roboto" w:hAnsi="Roboto"/>
          <w:spacing w:val="-38"/>
          <w:w w:val="105"/>
          <w:sz w:val="18"/>
          <w:szCs w:val="18"/>
        </w:rPr>
        <w:t xml:space="preserve">  </w:t>
      </w:r>
      <w:r w:rsidRPr="001A68CD">
        <w:rPr>
          <w:rFonts w:ascii="Roboto" w:hAnsi="Roboto"/>
          <w:w w:val="105"/>
          <w:sz w:val="18"/>
          <w:szCs w:val="18"/>
        </w:rPr>
        <w:t>including</w:t>
      </w:r>
      <w:r w:rsidRPr="001A68CD"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satisfactory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information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spacing w:val="-38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from</w:t>
      </w:r>
      <w:r w:rsidRPr="001A68CD"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>
        <w:rPr>
          <w:rFonts w:ascii="Roboto" w:hAnsi="Roboto"/>
          <w:spacing w:val="-37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back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ground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spacing w:val="-36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>checks.</w:t>
      </w:r>
    </w:p>
    <w:p w14:paraId="01E0938B" w14:textId="77777777" w:rsidR="00514998" w:rsidRPr="001A68CD" w:rsidRDefault="00514998" w:rsidP="00514998">
      <w:pPr>
        <w:pStyle w:val="BodyText"/>
        <w:spacing w:before="1"/>
        <w:rPr>
          <w:rFonts w:ascii="Roboto" w:hAnsi="Roboto"/>
          <w:sz w:val="18"/>
          <w:szCs w:val="18"/>
        </w:rPr>
      </w:pPr>
    </w:p>
    <w:p w14:paraId="1F88ED2D" w14:textId="77777777" w:rsidR="00514998" w:rsidRPr="001A68CD" w:rsidRDefault="00514998" w:rsidP="00514998">
      <w:pPr>
        <w:spacing w:line="360" w:lineRule="auto"/>
        <w:ind w:left="227" w:right="316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I hereby certify that all information provided herein, is true and complete to the best of my knowledge and belief. I </w:t>
      </w:r>
      <w:r>
        <w:rPr>
          <w:rFonts w:ascii="Roboto" w:hAnsi="Roboto"/>
          <w:sz w:val="18"/>
          <w:szCs w:val="18"/>
        </w:rPr>
        <w:t xml:space="preserve">provide my consent to </w:t>
      </w:r>
      <w:r w:rsidRPr="001A68CD">
        <w:rPr>
          <w:rFonts w:ascii="Roboto" w:hAnsi="Roboto"/>
          <w:sz w:val="18"/>
          <w:szCs w:val="18"/>
        </w:rPr>
        <w:t xml:space="preserve">authorize </w:t>
      </w:r>
      <w:r w:rsidRPr="001A68CD">
        <w:rPr>
          <w:rFonts w:ascii="Roboto" w:hAnsi="Roboto"/>
          <w:w w:val="105"/>
          <w:sz w:val="18"/>
          <w:szCs w:val="18"/>
        </w:rPr>
        <w:t>NTT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 xml:space="preserve">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sz w:val="18"/>
          <w:szCs w:val="18"/>
        </w:rPr>
        <w:t xml:space="preserve"> and its representative to authenticate information I have provided in my resume and this Candidate Declaration Form (CDF). To conduct enquiries as may be necessary at the company’s discretion, I authorize all who may have information relevant to this enquiry to disclose it to </w:t>
      </w:r>
      <w:r w:rsidRPr="001A68CD">
        <w:rPr>
          <w:rFonts w:ascii="Roboto" w:hAnsi="Roboto"/>
          <w:w w:val="105"/>
          <w:sz w:val="18"/>
          <w:szCs w:val="18"/>
        </w:rPr>
        <w:t>NTT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 xml:space="preserve">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sz w:val="18"/>
          <w:szCs w:val="18"/>
        </w:rPr>
        <w:t xml:space="preserve"> and/or its representative. I release all concerned from</w:t>
      </w:r>
      <w:r>
        <w:rPr>
          <w:rFonts w:ascii="Roboto" w:hAnsi="Roboto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any liability on account of such</w:t>
      </w:r>
      <w:r w:rsidRPr="001A68CD">
        <w:rPr>
          <w:rFonts w:ascii="Roboto" w:hAnsi="Roboto"/>
          <w:spacing w:val="-10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disclosures.</w:t>
      </w:r>
    </w:p>
    <w:p w14:paraId="62FF9B3C" w14:textId="77777777" w:rsidR="00514998" w:rsidRPr="001A68CD" w:rsidRDefault="00514998" w:rsidP="00514998">
      <w:pPr>
        <w:pStyle w:val="BodyText"/>
        <w:spacing w:before="11"/>
        <w:rPr>
          <w:rFonts w:ascii="Roboto" w:hAnsi="Roboto"/>
          <w:sz w:val="18"/>
          <w:szCs w:val="18"/>
        </w:rPr>
      </w:pPr>
    </w:p>
    <w:p w14:paraId="02F32D02" w14:textId="77777777" w:rsidR="00514998" w:rsidRPr="001A68CD" w:rsidRDefault="00514998" w:rsidP="00514998">
      <w:pPr>
        <w:spacing w:line="360" w:lineRule="auto"/>
        <w:ind w:left="227" w:right="629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I also declare that the information provided by me in my resume and application for employment to </w:t>
      </w:r>
      <w:r w:rsidRPr="001A68CD">
        <w:rPr>
          <w:rFonts w:ascii="Roboto" w:hAnsi="Roboto"/>
          <w:w w:val="105"/>
          <w:sz w:val="18"/>
          <w:szCs w:val="18"/>
        </w:rPr>
        <w:t>NTT</w:t>
      </w:r>
      <w:r>
        <w:rPr>
          <w:rFonts w:ascii="Roboto" w:hAnsi="Roboto"/>
          <w:w w:val="105"/>
          <w:sz w:val="18"/>
          <w:szCs w:val="18"/>
        </w:rPr>
        <w:t xml:space="preserve"> </w:t>
      </w:r>
      <w:r w:rsidRPr="001A68CD">
        <w:rPr>
          <w:rFonts w:ascii="Roboto" w:hAnsi="Roboto"/>
          <w:w w:val="105"/>
          <w:sz w:val="18"/>
          <w:szCs w:val="18"/>
        </w:rPr>
        <w:t xml:space="preserve">DATA </w:t>
      </w:r>
      <w:r>
        <w:rPr>
          <w:rFonts w:ascii="Roboto" w:hAnsi="Roboto"/>
          <w:w w:val="105"/>
          <w:sz w:val="18"/>
          <w:szCs w:val="18"/>
        </w:rPr>
        <w:t>Business Solutions</w:t>
      </w:r>
      <w:r w:rsidRPr="001A68CD">
        <w:rPr>
          <w:rFonts w:ascii="Roboto" w:hAnsi="Roboto"/>
          <w:sz w:val="18"/>
          <w:szCs w:val="18"/>
        </w:rPr>
        <w:t xml:space="preserve"> and its representative is authentic, and I am liable for inaccuracies and omissions</w:t>
      </w:r>
      <w:r>
        <w:rPr>
          <w:rFonts w:ascii="Roboto" w:hAnsi="Roboto"/>
          <w:sz w:val="18"/>
          <w:szCs w:val="18"/>
        </w:rPr>
        <w:t xml:space="preserve"> if any</w:t>
      </w:r>
      <w:r w:rsidRPr="001A68CD">
        <w:rPr>
          <w:rFonts w:ascii="Roboto" w:hAnsi="Roboto"/>
          <w:sz w:val="18"/>
          <w:szCs w:val="18"/>
        </w:rPr>
        <w:t>.</w:t>
      </w:r>
    </w:p>
    <w:p w14:paraId="461261E5" w14:textId="77777777" w:rsidR="00514998" w:rsidRPr="001A68CD" w:rsidRDefault="00514998" w:rsidP="00514998">
      <w:pPr>
        <w:pStyle w:val="BodyText"/>
        <w:spacing w:before="1"/>
        <w:rPr>
          <w:rFonts w:ascii="Roboto" w:hAnsi="Roboto"/>
          <w:sz w:val="18"/>
          <w:szCs w:val="18"/>
        </w:rPr>
      </w:pPr>
    </w:p>
    <w:p w14:paraId="4A426290" w14:textId="77777777" w:rsidR="00514998" w:rsidRPr="001A68CD" w:rsidRDefault="00514998" w:rsidP="00514998">
      <w:pPr>
        <w:spacing w:line="360" w:lineRule="auto"/>
        <w:ind w:left="227"/>
        <w:jc w:val="both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 xml:space="preserve">I </w:t>
      </w:r>
      <w:r>
        <w:rPr>
          <w:rFonts w:ascii="Roboto" w:hAnsi="Roboto"/>
          <w:sz w:val="18"/>
          <w:szCs w:val="18"/>
        </w:rPr>
        <w:t xml:space="preserve">hereby </w:t>
      </w:r>
      <w:r w:rsidRPr="001A68CD">
        <w:rPr>
          <w:rFonts w:ascii="Roboto" w:hAnsi="Roboto"/>
          <w:sz w:val="18"/>
          <w:szCs w:val="18"/>
        </w:rPr>
        <w:t>promise to extend total co-operation and provide relevant documents required.</w:t>
      </w:r>
    </w:p>
    <w:p w14:paraId="6FCC0D05" w14:textId="77777777" w:rsidR="00514998" w:rsidRPr="001A68CD" w:rsidRDefault="00514998" w:rsidP="00514998">
      <w:pPr>
        <w:pStyle w:val="BodyText"/>
        <w:rPr>
          <w:rFonts w:ascii="Roboto" w:hAnsi="Roboto"/>
          <w:sz w:val="18"/>
          <w:szCs w:val="18"/>
        </w:rPr>
      </w:pPr>
    </w:p>
    <w:p w14:paraId="021C6970" w14:textId="77777777" w:rsidR="00514998" w:rsidRPr="001A68CD" w:rsidRDefault="00514998" w:rsidP="00514998">
      <w:pPr>
        <w:tabs>
          <w:tab w:val="left" w:pos="8378"/>
        </w:tabs>
        <w:spacing w:before="172"/>
        <w:ind w:left="227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sz w:val="18"/>
          <w:szCs w:val="18"/>
        </w:rPr>
        <w:t>Full Name of</w:t>
      </w:r>
      <w:r w:rsidRPr="001A68CD">
        <w:rPr>
          <w:rFonts w:ascii="Roboto" w:hAnsi="Roboto"/>
          <w:spacing w:val="-4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the Candidate:</w:t>
      </w:r>
      <w:r>
        <w:rPr>
          <w:rFonts w:ascii="Roboto" w:hAnsi="Roboto"/>
          <w:sz w:val="18"/>
          <w:szCs w:val="18"/>
        </w:rPr>
        <w:t xml:space="preserve">                                                                                                           </w:t>
      </w:r>
      <w:r w:rsidRPr="001A68CD">
        <w:rPr>
          <w:rFonts w:ascii="Roboto" w:hAnsi="Roboto"/>
          <w:sz w:val="18"/>
          <w:szCs w:val="18"/>
        </w:rPr>
        <w:t>Signature of the</w:t>
      </w:r>
      <w:r w:rsidRPr="001A68CD">
        <w:rPr>
          <w:rFonts w:ascii="Roboto" w:hAnsi="Roboto"/>
          <w:spacing w:val="-2"/>
          <w:sz w:val="18"/>
          <w:szCs w:val="18"/>
        </w:rPr>
        <w:t xml:space="preserve"> </w:t>
      </w:r>
      <w:r w:rsidRPr="001A68CD">
        <w:rPr>
          <w:rFonts w:ascii="Roboto" w:hAnsi="Roboto"/>
          <w:sz w:val="18"/>
          <w:szCs w:val="18"/>
        </w:rPr>
        <w:t>Candidate</w:t>
      </w:r>
      <w:r>
        <w:rPr>
          <w:rFonts w:ascii="Roboto" w:hAnsi="Roboto"/>
          <w:sz w:val="18"/>
          <w:szCs w:val="18"/>
        </w:rPr>
        <w:t xml:space="preserve">: </w:t>
      </w:r>
    </w:p>
    <w:p w14:paraId="1705A177" w14:textId="77777777" w:rsidR="00514998" w:rsidRPr="001A68CD" w:rsidRDefault="00514998" w:rsidP="00514998">
      <w:pPr>
        <w:pStyle w:val="BodyText"/>
        <w:spacing w:before="11"/>
        <w:rPr>
          <w:rFonts w:ascii="Roboto" w:hAnsi="Roboto"/>
          <w:sz w:val="18"/>
          <w:szCs w:val="18"/>
        </w:rPr>
      </w:pPr>
      <w:r w:rsidRPr="001A68CD">
        <w:rPr>
          <w:rFonts w:ascii="Roboto" w:hAnsi="Roboto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188779" wp14:editId="31123B06">
                <wp:simplePos x="0" y="0"/>
                <wp:positionH relativeFrom="margin">
                  <wp:posOffset>4510405</wp:posOffset>
                </wp:positionH>
                <wp:positionV relativeFrom="paragraph">
                  <wp:posOffset>83128</wp:posOffset>
                </wp:positionV>
                <wp:extent cx="1544782" cy="471055"/>
                <wp:effectExtent l="0" t="0" r="17780" b="57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4782" cy="471055"/>
                          <a:chOff x="8594" y="-83"/>
                          <a:chExt cx="2777" cy="680"/>
                        </a:xfrm>
                      </wpg:grpSpPr>
                      <wps:wsp>
                        <wps:cNvPr id="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594" y="-8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8604" y="-78"/>
                            <a:ext cx="2758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61" y="-84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599" y="-73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8594" y="5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604" y="591"/>
                            <a:ext cx="2758" cy="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66" y="-73"/>
                            <a:ext cx="0" cy="660"/>
                          </a:xfrm>
                          <a:prstGeom prst="line">
                            <a:avLst/>
                          </a:prstGeom>
                          <a:noFill/>
                          <a:ln w="60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1" y="58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A486C9" id="Group 2" o:spid="_x0000_s1026" style="position:absolute;margin-left:355.15pt;margin-top:6.55pt;width:121.65pt;height:37.1pt;z-index:251659264;mso-position-horizontal-relative:margin" coordorigin="8594,-83" coordsize="2777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">
                <v:rect id="Rectangle 10" o:spid="_x0000_s1027" style="position:absolute;left:8594;top:-8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line id="Line 9" o:spid="_x0000_s1028" style="position:absolute;visibility:visible;mso-wrap-style:square" from="8604,-78" to="11362,-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" strokeweight=".16917mm"/>
                <v:rect id="Rectangle 8" o:spid="_x0000_s1029" style="position:absolute;left:11361;top:-84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v:line id="Line 7" o:spid="_x0000_s1030" style="position:absolute;visibility:visible;mso-wrap-style:square" from="8599,-73" to="8599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" strokeweight=".16917mm"/>
                <v:rect id="Rectangle 6" o:spid="_x0000_s1031" style="position:absolute;left:8594;top:58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v:line id="Line 5" o:spid="_x0000_s1032" style="position:absolute;visibility:visible;mso-wrap-style:square" from="8604,591" to="11362,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" strokeweight=".16917mm"/>
                <v:line id="Line 4" o:spid="_x0000_s1033" style="position:absolute;visibility:visible;mso-wrap-style:square" from="11366,-73" to="11366,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" strokeweight=".16917mm"/>
                <v:rect id="Rectangle 3" o:spid="_x0000_s1034" style="position:absolute;left:11361;top:58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margin"/>
              </v:group>
            </w:pict>
          </mc:Fallback>
        </mc:AlternateContent>
      </w:r>
    </w:p>
    <w:p w14:paraId="4E10196A" w14:textId="77777777" w:rsidR="00514998" w:rsidRPr="001A68CD" w:rsidRDefault="00514998" w:rsidP="00514998">
      <w:pPr>
        <w:spacing w:line="480" w:lineRule="auto"/>
        <w:ind w:left="227" w:right="10724"/>
        <w:rPr>
          <w:rFonts w:ascii="Roboto" w:hAnsi="Roboto"/>
          <w:sz w:val="18"/>
          <w:szCs w:val="18"/>
        </w:rPr>
      </w:pPr>
    </w:p>
    <w:p w14:paraId="5AABD76A" w14:textId="77777777" w:rsidR="00514998" w:rsidRPr="001A68CD" w:rsidRDefault="00514998" w:rsidP="00514998">
      <w:pPr>
        <w:tabs>
          <w:tab w:val="left" w:pos="4817"/>
          <w:tab w:val="left" w:pos="5201"/>
          <w:tab w:val="left" w:pos="8347"/>
        </w:tabs>
        <w:spacing w:line="480" w:lineRule="auto"/>
        <w:ind w:left="103" w:right="1576"/>
        <w:rPr>
          <w:rFonts w:ascii="Roboto" w:hAnsi="Roboto"/>
          <w:sz w:val="18"/>
          <w:szCs w:val="18"/>
        </w:rPr>
      </w:pPr>
    </w:p>
    <w:p w14:paraId="0D73EA88" w14:textId="77777777"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14:paraId="32F921E6" w14:textId="77777777" w:rsidR="00514998" w:rsidRPr="001A68CD" w:rsidRDefault="00514998" w:rsidP="0051499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Roboto" w:hAnsi="Roboto" w:cs="Open Sans"/>
          <w:color w:val="000000"/>
          <w:sz w:val="18"/>
          <w:szCs w:val="18"/>
        </w:rPr>
      </w:pPr>
    </w:p>
    <w:p w14:paraId="1A963AC4" w14:textId="77777777" w:rsidR="00514998" w:rsidRPr="001A68CD" w:rsidRDefault="00514998" w:rsidP="00514998">
      <w:pPr>
        <w:rPr>
          <w:rFonts w:ascii="Roboto" w:hAnsi="Roboto"/>
          <w:b/>
          <w:bCs/>
          <w:sz w:val="18"/>
          <w:szCs w:val="18"/>
        </w:rPr>
      </w:pPr>
    </w:p>
    <w:p w14:paraId="16A58FD3" w14:textId="10592C40" w:rsidR="00371784" w:rsidRPr="00514998" w:rsidRDefault="00514998" w:rsidP="00514998">
      <w:r w:rsidRPr="001A68CD">
        <w:rPr>
          <w:rFonts w:ascii="Roboto" w:hAnsi="Roboto"/>
          <w:sz w:val="18"/>
          <w:szCs w:val="18"/>
        </w:rPr>
        <w:tab/>
      </w:r>
    </w:p>
    <w:sectPr w:rsidR="00371784" w:rsidRPr="00514998" w:rsidSect="00514998">
      <w:headerReference w:type="default" r:id="rId11"/>
      <w:type w:val="continuous"/>
      <w:pgSz w:w="11906" w:h="16838" w:code="1"/>
      <w:pgMar w:top="1440" w:right="1196" w:bottom="720" w:left="810" w:header="576" w:footer="4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62631" w14:textId="77777777" w:rsidR="0089622E" w:rsidRDefault="0089622E" w:rsidP="00EC04DB">
      <w:pPr>
        <w:spacing w:after="0" w:line="240" w:lineRule="auto"/>
      </w:pPr>
      <w:r>
        <w:separator/>
      </w:r>
    </w:p>
  </w:endnote>
  <w:endnote w:type="continuationSeparator" w:id="0">
    <w:p w14:paraId="7A883CF5" w14:textId="77777777" w:rsidR="0089622E" w:rsidRDefault="0089622E" w:rsidP="00EC0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Roboto Light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NeueLT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1196" w14:textId="77777777" w:rsidR="0089622E" w:rsidRDefault="0089622E" w:rsidP="00EC04DB">
      <w:pPr>
        <w:spacing w:after="0" w:line="240" w:lineRule="auto"/>
      </w:pPr>
      <w:r>
        <w:separator/>
      </w:r>
    </w:p>
  </w:footnote>
  <w:footnote w:type="continuationSeparator" w:id="0">
    <w:p w14:paraId="05D1D85C" w14:textId="77777777" w:rsidR="0089622E" w:rsidRDefault="0089622E" w:rsidP="00EC0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50"/>
      <w:gridCol w:w="4950"/>
    </w:tblGrid>
    <w:tr w:rsidR="00EC04DB" w:rsidRPr="00026AC0" w14:paraId="4511DA9A" w14:textId="77777777" w:rsidTr="00E65A88">
      <w:tc>
        <w:tcPr>
          <w:tcW w:w="4680" w:type="dxa"/>
        </w:tcPr>
        <w:p w14:paraId="78659A10" w14:textId="77777777" w:rsidR="00CD2A41" w:rsidRDefault="00CD2A41" w:rsidP="00B81625">
          <w:pPr>
            <w:autoSpaceDE w:val="0"/>
            <w:autoSpaceDN w:val="0"/>
            <w:adjustRightInd w:val="0"/>
            <w:spacing w:after="0" w:line="240" w:lineRule="auto"/>
            <w:rPr>
              <w:b/>
              <w:bCs/>
              <w:color w:val="0072BC" w:themeColor="accent2"/>
              <w:sz w:val="16"/>
              <w:szCs w:val="14"/>
            </w:rPr>
          </w:pPr>
          <w:r w:rsidRPr="00CD2A41">
            <w:rPr>
              <w:b/>
              <w:bCs/>
              <w:color w:val="0072BC" w:themeColor="accent2"/>
              <w:sz w:val="16"/>
              <w:szCs w:val="14"/>
            </w:rPr>
            <w:t>NTT DATA Business Solutions Private Limited</w:t>
          </w:r>
        </w:p>
        <w:p w14:paraId="6CD45996" w14:textId="77777777"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 xml:space="preserve">Registered Office: Plot no. 4, Soft Sol Tower 2, </w:t>
          </w:r>
        </w:p>
        <w:p w14:paraId="297DC069" w14:textId="77777777" w:rsidR="00CD2A41" w:rsidRPr="00CD2A41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sz w:val="16"/>
              <w:szCs w:val="14"/>
            </w:rPr>
          </w:pPr>
          <w:r w:rsidRPr="00CD2A41">
            <w:rPr>
              <w:sz w:val="16"/>
              <w:szCs w:val="14"/>
            </w:rPr>
            <w:t xml:space="preserve">Third Floor, Software Units </w:t>
          </w:r>
          <w:proofErr w:type="spellStart"/>
          <w:proofErr w:type="gramStart"/>
          <w:r w:rsidRPr="00CD2A41">
            <w:rPr>
              <w:sz w:val="16"/>
              <w:szCs w:val="14"/>
            </w:rPr>
            <w:t>Layout,Infocity</w:t>
          </w:r>
          <w:proofErr w:type="spellEnd"/>
          <w:proofErr w:type="gramEnd"/>
          <w:r w:rsidRPr="00CD2A41">
            <w:rPr>
              <w:sz w:val="16"/>
              <w:szCs w:val="14"/>
            </w:rPr>
            <w:t xml:space="preserve"> Madhapur,</w:t>
          </w:r>
          <w:r>
            <w:rPr>
              <w:sz w:val="16"/>
              <w:szCs w:val="14"/>
            </w:rPr>
            <w:br/>
          </w:r>
          <w:r w:rsidRPr="00CD2A41">
            <w:rPr>
              <w:sz w:val="16"/>
              <w:szCs w:val="14"/>
            </w:rPr>
            <w:t>Hi-Tech</w:t>
          </w:r>
          <w:r>
            <w:rPr>
              <w:sz w:val="16"/>
              <w:szCs w:val="14"/>
            </w:rPr>
            <w:t xml:space="preserve"> </w:t>
          </w:r>
          <w:r w:rsidRPr="00CD2A41">
            <w:rPr>
              <w:sz w:val="16"/>
              <w:szCs w:val="14"/>
            </w:rPr>
            <w:t>City 500081, Hyderabad, Telangana.</w:t>
          </w:r>
        </w:p>
        <w:p w14:paraId="584B4BCB" w14:textId="77777777" w:rsidR="00EC04DB" w:rsidRPr="009826A6" w:rsidRDefault="00CD2A41" w:rsidP="00CD2A41">
          <w:pPr>
            <w:autoSpaceDE w:val="0"/>
            <w:autoSpaceDN w:val="0"/>
            <w:adjustRightInd w:val="0"/>
            <w:spacing w:after="0" w:line="240" w:lineRule="auto"/>
            <w:rPr>
              <w:rFonts w:ascii="HelveticaNeueLT-Light" w:hAnsi="HelveticaNeueLT-Light" w:cs="HelveticaNeueLT-Light"/>
              <w:sz w:val="16"/>
              <w:szCs w:val="14"/>
            </w:rPr>
          </w:pPr>
          <w:r w:rsidRPr="00CD2A41">
            <w:rPr>
              <w:sz w:val="16"/>
              <w:szCs w:val="14"/>
            </w:rPr>
            <w:t>Tel: +9140 674 93800 | CIN: U72200TG2013PTC085463</w:t>
          </w:r>
        </w:p>
      </w:tc>
      <w:tc>
        <w:tcPr>
          <w:tcW w:w="4680" w:type="dxa"/>
        </w:tcPr>
        <w:p w14:paraId="5BA787CE" w14:textId="77777777" w:rsidR="00EC04DB" w:rsidRPr="00646F36" w:rsidRDefault="00D41ED0" w:rsidP="00EC4FD0">
          <w:pPr>
            <w:pStyle w:val="Header"/>
            <w:tabs>
              <w:tab w:val="clear" w:pos="4680"/>
            </w:tabs>
            <w:jc w:val="right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7D3A6367" wp14:editId="44045011">
                <wp:extent cx="1502246" cy="356323"/>
                <wp:effectExtent l="0" t="0" r="0" b="5715"/>
                <wp:docPr id="101" name="Pictur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2246" cy="3563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FC2DF2" w14:textId="77777777" w:rsidR="002D547D" w:rsidRPr="002D547D" w:rsidRDefault="002D547D" w:rsidP="00EC4FD0">
    <w:pPr>
      <w:tabs>
        <w:tab w:val="center" w:pos="4680"/>
        <w:tab w:val="right" w:pos="9900"/>
      </w:tabs>
      <w:spacing w:after="0" w:line="240" w:lineRule="auto"/>
      <w:ind w:right="-540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FFFFFF1D"/>
    <w:multiLevelType w:val="multilevel"/>
    <w:tmpl w:val="207EDE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402C73"/>
    <w:multiLevelType w:val="hybridMultilevel"/>
    <w:tmpl w:val="C7520898"/>
    <w:lvl w:ilvl="0" w:tplc="04DA5E50">
      <w:numFmt w:val="bullet"/>
      <w:lvlText w:val="❑"/>
      <w:lvlJc w:val="left"/>
      <w:pPr>
        <w:ind w:left="828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82D0D560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en-US"/>
      </w:rPr>
    </w:lvl>
    <w:lvl w:ilvl="2" w:tplc="5028911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en-US"/>
      </w:rPr>
    </w:lvl>
    <w:lvl w:ilvl="3" w:tplc="E09412E4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4" w:tplc="01D6C3E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5" w:tplc="E1622DB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en-US"/>
      </w:rPr>
    </w:lvl>
    <w:lvl w:ilvl="6" w:tplc="0462673A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7" w:tplc="96664A44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8" w:tplc="76E82540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3C443F7"/>
    <w:multiLevelType w:val="hybridMultilevel"/>
    <w:tmpl w:val="351AA4BA"/>
    <w:lvl w:ilvl="0" w:tplc="0EF4E576">
      <w:numFmt w:val="bullet"/>
      <w:lvlText w:val="❑"/>
      <w:lvlJc w:val="left"/>
      <w:pPr>
        <w:ind w:left="828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88268FD8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en-US"/>
      </w:rPr>
    </w:lvl>
    <w:lvl w:ilvl="2" w:tplc="F152680C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en-US"/>
      </w:rPr>
    </w:lvl>
    <w:lvl w:ilvl="3" w:tplc="F99A4FFC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4" w:tplc="CEE84772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5" w:tplc="5F024DD2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en-US"/>
      </w:rPr>
    </w:lvl>
    <w:lvl w:ilvl="6" w:tplc="DF9AA74C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7" w:tplc="94FAA94C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8" w:tplc="490603C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</w:abstractNum>
  <w:abstractNum w:abstractNumId="3" w15:restartNumberingAfterBreak="1">
    <w:nsid w:val="251F5330"/>
    <w:multiLevelType w:val="hybridMultilevel"/>
    <w:tmpl w:val="28BC2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A7890"/>
    <w:multiLevelType w:val="hybridMultilevel"/>
    <w:tmpl w:val="2392E592"/>
    <w:lvl w:ilvl="0" w:tplc="BEEE677E">
      <w:numFmt w:val="bullet"/>
      <w:lvlText w:val="❑"/>
      <w:lvlJc w:val="left"/>
      <w:pPr>
        <w:ind w:left="827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AF5013D6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2" w:tplc="5770EE7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F26CA47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4" w:tplc="0046E36E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 w:tplc="777EBDFC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6" w:tplc="DBA266D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7" w:tplc="D7FA351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8" w:tplc="0FEC4D50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43264A76"/>
    <w:multiLevelType w:val="hybridMultilevel"/>
    <w:tmpl w:val="969459E6"/>
    <w:lvl w:ilvl="0" w:tplc="4B18541C">
      <w:numFmt w:val="bullet"/>
      <w:lvlText w:val="❑"/>
      <w:lvlJc w:val="left"/>
      <w:pPr>
        <w:ind w:left="828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2DB83408">
      <w:numFmt w:val="bullet"/>
      <w:lvlText w:val="•"/>
      <w:lvlJc w:val="left"/>
      <w:pPr>
        <w:ind w:left="1077" w:hanging="360"/>
      </w:pPr>
      <w:rPr>
        <w:rFonts w:hint="default"/>
        <w:lang w:val="en-US" w:eastAsia="en-US" w:bidi="en-US"/>
      </w:rPr>
    </w:lvl>
    <w:lvl w:ilvl="2" w:tplc="76AE56F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en-US"/>
      </w:rPr>
    </w:lvl>
    <w:lvl w:ilvl="3" w:tplc="DE00275E">
      <w:numFmt w:val="bullet"/>
      <w:lvlText w:val="•"/>
      <w:lvlJc w:val="left"/>
      <w:pPr>
        <w:ind w:left="1591" w:hanging="360"/>
      </w:pPr>
      <w:rPr>
        <w:rFonts w:hint="default"/>
        <w:lang w:val="en-US" w:eastAsia="en-US" w:bidi="en-US"/>
      </w:rPr>
    </w:lvl>
    <w:lvl w:ilvl="4" w:tplc="87D0C31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5" w:tplc="B6CC5272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en-US"/>
      </w:rPr>
    </w:lvl>
    <w:lvl w:ilvl="6" w:tplc="5C88261E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en-US"/>
      </w:rPr>
    </w:lvl>
    <w:lvl w:ilvl="7" w:tplc="D2886AC8">
      <w:numFmt w:val="bullet"/>
      <w:lvlText w:val="•"/>
      <w:lvlJc w:val="left"/>
      <w:pPr>
        <w:ind w:left="2619" w:hanging="360"/>
      </w:pPr>
      <w:rPr>
        <w:rFonts w:hint="default"/>
        <w:lang w:val="en-US" w:eastAsia="en-US" w:bidi="en-US"/>
      </w:rPr>
    </w:lvl>
    <w:lvl w:ilvl="8" w:tplc="0868B7E6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4C6A49A8"/>
    <w:multiLevelType w:val="hybridMultilevel"/>
    <w:tmpl w:val="DD98CFA0"/>
    <w:lvl w:ilvl="0" w:tplc="0D84D5BA">
      <w:start w:val="1"/>
      <w:numFmt w:val="decimal"/>
      <w:lvlText w:val="%1)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7" w15:restartNumberingAfterBreak="0">
    <w:nsid w:val="50F808D9"/>
    <w:multiLevelType w:val="hybridMultilevel"/>
    <w:tmpl w:val="445842CE"/>
    <w:lvl w:ilvl="0" w:tplc="6EAC5212">
      <w:numFmt w:val="bullet"/>
      <w:lvlText w:val="❑"/>
      <w:lvlJc w:val="left"/>
      <w:pPr>
        <w:ind w:left="827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CEE26F8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2" w:tplc="5BDC6BD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BA3865F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4" w:tplc="22BCFCD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 w:tplc="64E64C64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6" w:tplc="0B24DD5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7" w:tplc="099C105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8" w:tplc="359ABC4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</w:abstractNum>
  <w:abstractNum w:abstractNumId="8" w15:restartNumberingAfterBreak="1">
    <w:nsid w:val="5FFE6D3F"/>
    <w:multiLevelType w:val="hybridMultilevel"/>
    <w:tmpl w:val="9C8AC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3324E"/>
    <w:multiLevelType w:val="hybridMultilevel"/>
    <w:tmpl w:val="514AE756"/>
    <w:lvl w:ilvl="0" w:tplc="60F076EE">
      <w:numFmt w:val="bullet"/>
      <w:lvlText w:val="❑"/>
      <w:lvlJc w:val="left"/>
      <w:pPr>
        <w:ind w:left="827" w:hanging="360"/>
      </w:pPr>
      <w:rPr>
        <w:rFonts w:ascii="MS UI Gothic" w:eastAsia="MS UI Gothic" w:hAnsi="MS UI Gothic" w:cs="MS UI Gothic" w:hint="default"/>
        <w:w w:val="88"/>
        <w:sz w:val="18"/>
        <w:szCs w:val="18"/>
        <w:lang w:val="en-US" w:eastAsia="en-US" w:bidi="en-US"/>
      </w:rPr>
    </w:lvl>
    <w:lvl w:ilvl="1" w:tplc="EDBAACB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2" w:tplc="BD46CB98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en-US"/>
      </w:rPr>
    </w:lvl>
    <w:lvl w:ilvl="3" w:tplc="35E0557E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4" w:tplc="4EBCDA8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en-US"/>
      </w:rPr>
    </w:lvl>
    <w:lvl w:ilvl="5" w:tplc="DC30C2F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en-US"/>
      </w:rPr>
    </w:lvl>
    <w:lvl w:ilvl="6" w:tplc="19CC0796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7" w:tplc="5B9869DC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en-US"/>
      </w:rPr>
    </w:lvl>
    <w:lvl w:ilvl="8" w:tplc="A60232F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BA7361B"/>
    <w:multiLevelType w:val="hybridMultilevel"/>
    <w:tmpl w:val="D35C1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60A16"/>
    <w:multiLevelType w:val="hybridMultilevel"/>
    <w:tmpl w:val="2D34A6CE"/>
    <w:lvl w:ilvl="0" w:tplc="3190E4C6">
      <w:start w:val="1"/>
      <w:numFmt w:val="decimal"/>
      <w:lvlText w:val="%1)"/>
      <w:lvlJc w:val="left"/>
      <w:pPr>
        <w:ind w:left="1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num w:numId="1" w16cid:durableId="1184131202">
    <w:abstractNumId w:val="0"/>
  </w:num>
  <w:num w:numId="2" w16cid:durableId="493882413">
    <w:abstractNumId w:val="3"/>
  </w:num>
  <w:num w:numId="3" w16cid:durableId="1613434514">
    <w:abstractNumId w:val="8"/>
  </w:num>
  <w:num w:numId="4" w16cid:durableId="1021318561">
    <w:abstractNumId w:val="10"/>
  </w:num>
  <w:num w:numId="5" w16cid:durableId="2073577562">
    <w:abstractNumId w:val="7"/>
  </w:num>
  <w:num w:numId="6" w16cid:durableId="1633093312">
    <w:abstractNumId w:val="2"/>
  </w:num>
  <w:num w:numId="7" w16cid:durableId="495609408">
    <w:abstractNumId w:val="4"/>
  </w:num>
  <w:num w:numId="8" w16cid:durableId="1902250781">
    <w:abstractNumId w:val="5"/>
  </w:num>
  <w:num w:numId="9" w16cid:durableId="203830620">
    <w:abstractNumId w:val="9"/>
  </w:num>
  <w:num w:numId="10" w16cid:durableId="1360280492">
    <w:abstractNumId w:val="1"/>
  </w:num>
  <w:num w:numId="11" w16cid:durableId="1815485888">
    <w:abstractNumId w:val="11"/>
  </w:num>
  <w:num w:numId="12" w16cid:durableId="1508666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41"/>
    <w:rsid w:val="00000B8D"/>
    <w:rsid w:val="00026AC0"/>
    <w:rsid w:val="00031D68"/>
    <w:rsid w:val="00047138"/>
    <w:rsid w:val="00057F4F"/>
    <w:rsid w:val="00061AC1"/>
    <w:rsid w:val="00081037"/>
    <w:rsid w:val="00085C93"/>
    <w:rsid w:val="00130077"/>
    <w:rsid w:val="0013161F"/>
    <w:rsid w:val="001647C0"/>
    <w:rsid w:val="001B7448"/>
    <w:rsid w:val="001C5817"/>
    <w:rsid w:val="001D7874"/>
    <w:rsid w:val="001E0707"/>
    <w:rsid w:val="001E13C7"/>
    <w:rsid w:val="001E2FB1"/>
    <w:rsid w:val="001E3BCC"/>
    <w:rsid w:val="00221405"/>
    <w:rsid w:val="002277C0"/>
    <w:rsid w:val="0025197E"/>
    <w:rsid w:val="002539E8"/>
    <w:rsid w:val="00293793"/>
    <w:rsid w:val="002D547D"/>
    <w:rsid w:val="002D7ECA"/>
    <w:rsid w:val="00307504"/>
    <w:rsid w:val="00336450"/>
    <w:rsid w:val="00371784"/>
    <w:rsid w:val="003A6133"/>
    <w:rsid w:val="003B38AD"/>
    <w:rsid w:val="00400728"/>
    <w:rsid w:val="00436511"/>
    <w:rsid w:val="00450507"/>
    <w:rsid w:val="004A20D9"/>
    <w:rsid w:val="004E58CF"/>
    <w:rsid w:val="00500049"/>
    <w:rsid w:val="00514998"/>
    <w:rsid w:val="005244D7"/>
    <w:rsid w:val="005431BA"/>
    <w:rsid w:val="005862A4"/>
    <w:rsid w:val="005C47F4"/>
    <w:rsid w:val="005D19E5"/>
    <w:rsid w:val="005E3404"/>
    <w:rsid w:val="00643C8A"/>
    <w:rsid w:val="00646F36"/>
    <w:rsid w:val="00656D4D"/>
    <w:rsid w:val="0066145F"/>
    <w:rsid w:val="00673E0E"/>
    <w:rsid w:val="006B2CAE"/>
    <w:rsid w:val="00701E64"/>
    <w:rsid w:val="007246E0"/>
    <w:rsid w:val="00750DC5"/>
    <w:rsid w:val="00773C06"/>
    <w:rsid w:val="00787339"/>
    <w:rsid w:val="007A7055"/>
    <w:rsid w:val="007C4187"/>
    <w:rsid w:val="0080111A"/>
    <w:rsid w:val="008255C0"/>
    <w:rsid w:val="00842E23"/>
    <w:rsid w:val="0085777B"/>
    <w:rsid w:val="00860A6C"/>
    <w:rsid w:val="0089622E"/>
    <w:rsid w:val="008B0839"/>
    <w:rsid w:val="008D69EC"/>
    <w:rsid w:val="009010D6"/>
    <w:rsid w:val="009068ED"/>
    <w:rsid w:val="009758F0"/>
    <w:rsid w:val="009826A6"/>
    <w:rsid w:val="00990FBD"/>
    <w:rsid w:val="009B4AD1"/>
    <w:rsid w:val="009B4F15"/>
    <w:rsid w:val="00A17CF2"/>
    <w:rsid w:val="00A230D1"/>
    <w:rsid w:val="00A30754"/>
    <w:rsid w:val="00A55EEB"/>
    <w:rsid w:val="00A74418"/>
    <w:rsid w:val="00A8034F"/>
    <w:rsid w:val="00A90D7B"/>
    <w:rsid w:val="00AB598E"/>
    <w:rsid w:val="00AD72A7"/>
    <w:rsid w:val="00AF5AB6"/>
    <w:rsid w:val="00B047DE"/>
    <w:rsid w:val="00B1678E"/>
    <w:rsid w:val="00B2392C"/>
    <w:rsid w:val="00B26C5E"/>
    <w:rsid w:val="00B503BD"/>
    <w:rsid w:val="00B516F0"/>
    <w:rsid w:val="00B81625"/>
    <w:rsid w:val="00BA6018"/>
    <w:rsid w:val="00BE32D7"/>
    <w:rsid w:val="00BF3853"/>
    <w:rsid w:val="00C0269C"/>
    <w:rsid w:val="00C9739A"/>
    <w:rsid w:val="00CD2A41"/>
    <w:rsid w:val="00CD2C28"/>
    <w:rsid w:val="00CE7933"/>
    <w:rsid w:val="00D37FDC"/>
    <w:rsid w:val="00D41ED0"/>
    <w:rsid w:val="00D6406F"/>
    <w:rsid w:val="00D74456"/>
    <w:rsid w:val="00D747F4"/>
    <w:rsid w:val="00D7639A"/>
    <w:rsid w:val="00D95E0C"/>
    <w:rsid w:val="00D97C9F"/>
    <w:rsid w:val="00DA669E"/>
    <w:rsid w:val="00DE5524"/>
    <w:rsid w:val="00E42D7D"/>
    <w:rsid w:val="00E56469"/>
    <w:rsid w:val="00E62869"/>
    <w:rsid w:val="00E65A88"/>
    <w:rsid w:val="00E7162A"/>
    <w:rsid w:val="00EC04DB"/>
    <w:rsid w:val="00EC4FD0"/>
    <w:rsid w:val="00EC6279"/>
    <w:rsid w:val="00EF491F"/>
    <w:rsid w:val="00F0002E"/>
    <w:rsid w:val="00F137C5"/>
    <w:rsid w:val="00F77C11"/>
    <w:rsid w:val="00F853CC"/>
    <w:rsid w:val="00F95725"/>
    <w:rsid w:val="00FB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8C15D"/>
  <w14:defaultImageDpi w14:val="300"/>
  <w15:chartTrackingRefBased/>
  <w15:docId w15:val="{671301E7-86E6-4817-B61E-E78B80C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color w:val="2E404D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D7"/>
    <w:pPr>
      <w:spacing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7C5"/>
    <w:pPr>
      <w:keepNext/>
      <w:keepLines/>
      <w:spacing w:before="480" w:after="360"/>
      <w:outlineLvl w:val="0"/>
    </w:pPr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8CF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C04D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4D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C04DB"/>
    <w:rPr>
      <w:sz w:val="22"/>
      <w:szCs w:val="22"/>
    </w:rPr>
  </w:style>
  <w:style w:type="table" w:styleId="TableGrid">
    <w:name w:val="Table Grid"/>
    <w:basedOn w:val="TableNormal"/>
    <w:uiPriority w:val="39"/>
    <w:rsid w:val="00EC0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37C5"/>
    <w:rPr>
      <w:rFonts w:ascii="Georgia" w:eastAsiaTheme="majorEastAsia" w:hAnsi="Georgia" w:cstheme="majorBidi"/>
      <w:color w:val="0072BC" w:themeColor="accent2"/>
      <w:sz w:val="40"/>
      <w:szCs w:val="32"/>
    </w:rPr>
  </w:style>
  <w:style w:type="paragraph" w:styleId="NoSpacing">
    <w:name w:val="No Spacing"/>
    <w:uiPriority w:val="1"/>
    <w:qFormat/>
    <w:rsid w:val="00CE7933"/>
    <w:pPr>
      <w:spacing w:line="264" w:lineRule="auto"/>
    </w:pPr>
    <w:rPr>
      <w:rFonts w:asciiTheme="minorHAnsi" w:hAnsiTheme="minorHAnsi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8CF"/>
    <w:rPr>
      <w:rFonts w:asciiTheme="majorHAnsi" w:eastAsiaTheme="majorEastAsia" w:hAnsiTheme="majorHAnsi" w:cstheme="majorBidi"/>
      <w:b/>
      <w:color w:val="2E404D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5862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14998"/>
    <w:pPr>
      <w:widowControl w:val="0"/>
      <w:autoSpaceDE w:val="0"/>
      <w:autoSpaceDN w:val="0"/>
      <w:spacing w:after="0" w:line="240" w:lineRule="auto"/>
    </w:pPr>
    <w:rPr>
      <w:rFonts w:ascii="Roboto Light" w:eastAsia="Roboto Light" w:hAnsi="Roboto Light" w:cs="Roboto Light"/>
      <w:color w:val="auto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514998"/>
    <w:rPr>
      <w:rFonts w:ascii="Roboto Light" w:eastAsia="Roboto Light" w:hAnsi="Roboto Light" w:cs="Roboto Light"/>
      <w:color w:val="auto"/>
      <w:sz w:val="12"/>
      <w:szCs w:val="12"/>
    </w:rPr>
  </w:style>
  <w:style w:type="paragraph" w:styleId="NormalWeb">
    <w:name w:val="Normal (Web)"/>
    <w:basedOn w:val="Normal"/>
    <w:uiPriority w:val="99"/>
    <w:semiHidden/>
    <w:unhideWhenUsed/>
    <w:rsid w:val="00514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514998"/>
    <w:pPr>
      <w:widowControl w:val="0"/>
      <w:autoSpaceDE w:val="0"/>
      <w:autoSpaceDN w:val="0"/>
      <w:spacing w:after="0" w:line="240" w:lineRule="auto"/>
      <w:ind w:left="107"/>
    </w:pPr>
    <w:rPr>
      <w:rFonts w:eastAsia="Arial"/>
      <w:color w:val="auto"/>
      <w:sz w:val="22"/>
      <w:szCs w:val="22"/>
      <w:lang w:bidi="en-US"/>
    </w:rPr>
  </w:style>
  <w:style w:type="table" w:customStyle="1" w:styleId="TableGrid1">
    <w:name w:val="Table Grid1"/>
    <w:basedOn w:val="TableNormal"/>
    <w:next w:val="TableGrid"/>
    <w:uiPriority w:val="39"/>
    <w:rsid w:val="00514998"/>
    <w:rPr>
      <w:rFonts w:ascii="Calibri" w:hAnsi="Calibri"/>
      <w:color w:val="auto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514998"/>
    <w:rPr>
      <w:rFonts w:ascii="Calibri" w:hAnsi="Calibri"/>
      <w:color w:val="auto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19228\OneDrive%20-%20NTT%20DATA%20Business%20Solutions\Documents\NTT%20KIT\NTT%20DATA%20Global%20letterhead%20Word\NTT%20DATA%20Global%20letterhead%20Hyderabad.dotx" TargetMode="External"/></Relationships>
</file>

<file path=word/theme/theme1.xml><?xml version="1.0" encoding="utf-8"?>
<a:theme xmlns:a="http://schemas.openxmlformats.org/drawingml/2006/main" name="Office Theme">
  <a:themeElements>
    <a:clrScheme name="NTT DATA">
      <a:dk1>
        <a:srgbClr val="2E404D"/>
      </a:dk1>
      <a:lt1>
        <a:srgbClr val="FFFFFF"/>
      </a:lt1>
      <a:dk2>
        <a:srgbClr val="2E404D"/>
      </a:dk2>
      <a:lt2>
        <a:srgbClr val="19A3FC"/>
      </a:lt2>
      <a:accent1>
        <a:srgbClr val="070F26"/>
      </a:accent1>
      <a:accent2>
        <a:srgbClr val="0072BC"/>
      </a:accent2>
      <a:accent3>
        <a:srgbClr val="005B96"/>
      </a:accent3>
      <a:accent4>
        <a:srgbClr val="19A3FC"/>
      </a:accent4>
      <a:accent5>
        <a:srgbClr val="00CB5D"/>
      </a:accent5>
      <a:accent6>
        <a:srgbClr val="949494"/>
      </a:accent6>
      <a:hlink>
        <a:srgbClr val="005B96"/>
      </a:hlink>
      <a:folHlink>
        <a:srgbClr val="0072BC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AAD425DB8944A9429E667FDB02E14" ma:contentTypeVersion="19" ma:contentTypeDescription="Create a new document." ma:contentTypeScope="" ma:versionID="69d4191005cc33b5558b28888f899464">
  <xsd:schema xmlns:xsd="http://www.w3.org/2001/XMLSchema" xmlns:xs="http://www.w3.org/2001/XMLSchema" xmlns:p="http://schemas.microsoft.com/office/2006/metadata/properties" xmlns:ns2="3a884021-5369-4551-a855-26e134b18cff" xmlns:ns3="b9a6bc27-5d57-4cc4-be66-4aa825f7ece8" xmlns:ns4="88277476-d7b8-4914-a8c1-9da81a4263ec" targetNamespace="http://schemas.microsoft.com/office/2006/metadata/properties" ma:root="true" ma:fieldsID="c7f6fa95531064f6fea2d1e55d9b007b" ns2:_="" ns3:_="" ns4:_="">
    <xsd:import namespace="3a884021-5369-4551-a855-26e134b18cff"/>
    <xsd:import namespace="b9a6bc27-5d57-4cc4-be66-4aa825f7ece8"/>
    <xsd:import namespace="88277476-d7b8-4914-a8c1-9da81a4263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BrandIssues" minOccurs="0"/>
                <xsd:element ref="ns2:MediaLengthInSeconds" minOccurs="0"/>
                <xsd:element ref="ns2:AccountID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84021-5369-4551-a855-26e134b18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BrandIssues" ma:index="20" nillable="true" ma:displayName="Brand Issues" ma:format="Dropdown" ma:internalName="BrandIssue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AccountID" ma:index="22" nillable="true" ma:displayName="Account ID18" ma:format="Dropdown" ma:internalName="AccountID">
      <xsd:simpleType>
        <xsd:restriction base="dms:Text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f6ec8287-7dca-4284-bf64-ff5b888be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6bc27-5d57-4cc4-be66-4aa825f7ece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7476-d7b8-4914-a8c1-9da81a4263ec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e311c46b-8afc-4d3d-8401-69db66831144}" ma:internalName="TaxCatchAll" ma:showField="CatchAllData" ma:web="b9a6bc27-5d57-4cc4-be66-4aa825f7ec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9a6bc27-5d57-4cc4-be66-4aa825f7ece8">
      <UserInfo>
        <DisplayName>Han, Mayleen</DisplayName>
        <AccountId>8511</AccountId>
        <AccountType/>
      </UserInfo>
      <UserInfo>
        <DisplayName>Reeves, Jennifer</DisplayName>
        <AccountId>14719</AccountId>
        <AccountType/>
      </UserInfo>
      <UserInfo>
        <DisplayName>Carmody, Scott</DisplayName>
        <AccountId>7988</AccountId>
        <AccountType/>
      </UserInfo>
      <UserInfo>
        <DisplayName>Laird, Sandra</DisplayName>
        <AccountId>41</AccountId>
        <AccountType/>
      </UserInfo>
      <UserInfo>
        <DisplayName>Thompson, Jayson</DisplayName>
        <AccountId>98</AccountId>
        <AccountType/>
      </UserInfo>
    </SharedWithUsers>
    <BrandIssues xmlns="3a884021-5369-4551-a855-26e134b18cff" xsi:nil="true"/>
    <AccountID xmlns="3a884021-5369-4551-a855-26e134b18cff" xsi:nil="true"/>
    <TaxCatchAll xmlns="88277476-d7b8-4914-a8c1-9da81a4263ec" xsi:nil="true"/>
    <lcf76f155ced4ddcb4097134ff3c332f xmlns="3a884021-5369-4551-a855-26e134b18c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70AF7D9-0B57-42BB-9D3C-8BDB019F5C0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6B6222A5-F9A8-4C32-86D9-55CBDF0135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BBAA0-15FA-4046-BCFC-C7E90AB4A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884021-5369-4551-a855-26e134b18cff"/>
    <ds:schemaRef ds:uri="b9a6bc27-5d57-4cc4-be66-4aa825f7ece8"/>
    <ds:schemaRef ds:uri="88277476-d7b8-4914-a8c1-9da81a426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B955F-389B-4455-A237-0A16E187E3B8}">
  <ds:schemaRefs>
    <ds:schemaRef ds:uri="http://schemas.microsoft.com/office/2006/metadata/properties"/>
    <ds:schemaRef ds:uri="http://schemas.microsoft.com/office/infopath/2007/PartnerControls"/>
    <ds:schemaRef ds:uri="b9a6bc27-5d57-4cc4-be66-4aa825f7ece8"/>
    <ds:schemaRef ds:uri="3a884021-5369-4551-a855-26e134b18cff"/>
    <ds:schemaRef ds:uri="88277476-d7b8-4914-a8c1-9da81a4263ec"/>
  </ds:schemaRefs>
</ds:datastoreItem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NTT DATA Global letterhead Hyderabad.dotx</Template>
  <TotalTime>0</TotalTime>
  <Pages>7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 DATA Services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Hamid, Hussain</dc:creator>
  <cp:keywords>No Restrictions</cp:keywords>
  <dc:description>Base letterhead for NTT DATA Americas</dc:description>
  <cp:lastModifiedBy>Boddula, Tejaswi</cp:lastModifiedBy>
  <cp:revision>3</cp:revision>
  <dcterms:created xsi:type="dcterms:W3CDTF">2024-05-22T15:05:00Z</dcterms:created>
  <dcterms:modified xsi:type="dcterms:W3CDTF">2024-06-05T05:01:00Z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1e031988e274bd39d4592bbd27531ed">
    <vt:lpwstr>Global|22e09cd4-9c82-4af0-9db9-2c9be850668b</vt:lpwstr>
  </property>
  <property fmtid="{D5CDD505-2E9C-101B-9397-08002B2CF9AE}" pid="3" name="TaxCatchAll">
    <vt:lpwstr>2;#Global|22e09cd4-9c82-4af0-9db9-2c9be850668b</vt:lpwstr>
  </property>
  <property fmtid="{D5CDD505-2E9C-101B-9397-08002B2CF9AE}" pid="4" name="Stack Order">
    <vt:lpwstr>3</vt:lpwstr>
  </property>
  <property fmtid="{D5CDD505-2E9C-101B-9397-08002B2CF9AE}" pid="5" name="Sub-Category">
    <vt:lpwstr>;#Template;#</vt:lpwstr>
  </property>
  <property fmtid="{D5CDD505-2E9C-101B-9397-08002B2CF9AE}" pid="6" name="Category">
    <vt:lpwstr>Tools</vt:lpwstr>
  </property>
  <property fmtid="{D5CDD505-2E9C-101B-9397-08002B2CF9AE}" pid="7" name="Geography">
    <vt:lpwstr>2;#Global|22e09cd4-9c82-4af0-9db9-2c9be850668b</vt:lpwstr>
  </property>
  <property fmtid="{D5CDD505-2E9C-101B-9397-08002B2CF9AE}" pid="8" name="TitusGUID">
    <vt:lpwstr>ccd1f56b-beed-490d-93bb-56e713af53b6</vt:lpwstr>
  </property>
  <property fmtid="{D5CDD505-2E9C-101B-9397-08002B2CF9AE}" pid="9" name="Corporate Overview">
    <vt:lpwstr>0</vt:lpwstr>
  </property>
  <property fmtid="{D5CDD505-2E9C-101B-9397-08002B2CF9AE}" pid="10" name="IconOverlay">
    <vt:lpwstr/>
  </property>
  <property fmtid="{D5CDD505-2E9C-101B-9397-08002B2CF9AE}" pid="11" name="DellClassification">
    <vt:lpwstr>No Restrictions</vt:lpwstr>
  </property>
  <property fmtid="{D5CDD505-2E9C-101B-9397-08002B2CF9AE}" pid="12" name="DellSubLabels">
    <vt:lpwstr/>
  </property>
  <property fmtid="{D5CDD505-2E9C-101B-9397-08002B2CF9AE}" pid="13" name="PublishingExpirationDate">
    <vt:lpwstr/>
  </property>
  <property fmtid="{D5CDD505-2E9C-101B-9397-08002B2CF9AE}" pid="14" name="PublishingStartDate">
    <vt:lpwstr/>
  </property>
  <property fmtid="{D5CDD505-2E9C-101B-9397-08002B2CF9AE}" pid="15" name="display_urn:schemas-microsoft-com:office:office#SharedWithUsers">
    <vt:lpwstr>Han, Mayleen;Reeves, Jennifer;Carmody, Scott;Laird, Sandra</vt:lpwstr>
  </property>
  <property fmtid="{D5CDD505-2E9C-101B-9397-08002B2CF9AE}" pid="16" name="SharedWithUsers">
    <vt:lpwstr>8511;#Han, Mayleen;#14719;#Reeves, Jennifer;#7988;#Carmody, Scott;#41;#Laird, Sandra</vt:lpwstr>
  </property>
  <property fmtid="{D5CDD505-2E9C-101B-9397-08002B2CF9AE}" pid="17" name="ContentTypeId">
    <vt:lpwstr>0x010100D8BAAD425DB8944A9429E667FDB02E14</vt:lpwstr>
  </property>
  <property fmtid="{D5CDD505-2E9C-101B-9397-08002B2CF9AE}" pid="18" name="MediaServiceImageTags">
    <vt:lpwstr/>
  </property>
  <property fmtid="{D5CDD505-2E9C-101B-9397-08002B2CF9AE}" pid="19" name="MSIP_Label_4637e5cc-ed1f-4ad6-a881-35c0f1c6f3d8_Enabled">
    <vt:lpwstr>true</vt:lpwstr>
  </property>
  <property fmtid="{D5CDD505-2E9C-101B-9397-08002B2CF9AE}" pid="20" name="MSIP_Label_4637e5cc-ed1f-4ad6-a881-35c0f1c6f3d8_SetDate">
    <vt:lpwstr>2023-10-05T14:45:13Z</vt:lpwstr>
  </property>
  <property fmtid="{D5CDD505-2E9C-101B-9397-08002B2CF9AE}" pid="21" name="MSIP_Label_4637e5cc-ed1f-4ad6-a881-35c0f1c6f3d8_Method">
    <vt:lpwstr>Standard</vt:lpwstr>
  </property>
  <property fmtid="{D5CDD505-2E9C-101B-9397-08002B2CF9AE}" pid="22" name="MSIP_Label_4637e5cc-ed1f-4ad6-a881-35c0f1c6f3d8_Name">
    <vt:lpwstr>General</vt:lpwstr>
  </property>
  <property fmtid="{D5CDD505-2E9C-101B-9397-08002B2CF9AE}" pid="23" name="MSIP_Label_4637e5cc-ed1f-4ad6-a881-35c0f1c6f3d8_SiteId">
    <vt:lpwstr>e3cf3c98-a978-465f-8254-9d541eeea73c</vt:lpwstr>
  </property>
  <property fmtid="{D5CDD505-2E9C-101B-9397-08002B2CF9AE}" pid="24" name="MSIP_Label_4637e5cc-ed1f-4ad6-a881-35c0f1c6f3d8_ActionId">
    <vt:lpwstr>58617799-4475-4db8-8354-449a11e61b8c</vt:lpwstr>
  </property>
  <property fmtid="{D5CDD505-2E9C-101B-9397-08002B2CF9AE}" pid="25" name="MSIP_Label_4637e5cc-ed1f-4ad6-a881-35c0f1c6f3d8_ContentBits">
    <vt:lpwstr>0</vt:lpwstr>
  </property>
</Properties>
</file>